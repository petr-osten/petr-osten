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31B" w:rsidRPr="0029510D" w:rsidRDefault="0051431B" w:rsidP="000A3A63">
      <w:r>
        <w:t>#TEXT#</w:t>
      </w:r>
    </w:p>
    <w:sectPr w:rsidR="0051431B" w:rsidRPr="0029510D" w:rsidSect="001A0EB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31B" w:rsidRDefault="0051431B">
      <w:r>
        <w:separator/>
      </w:r>
    </w:p>
  </w:endnote>
  <w:endnote w:type="continuationSeparator" w:id="0">
    <w:p w:rsidR="0051431B" w:rsidRDefault="00514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TEE"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31B" w:rsidRPr="006F50EE" w:rsidRDefault="0051431B" w:rsidP="006F50EE">
    <w:pPr>
      <w:pStyle w:val="Footer"/>
    </w:pPr>
    <w:r w:rsidRPr="006F50EE">
      <w:t xml:space="preserve">Strana </w:t>
    </w:r>
    <w:fldSimple w:instr=" PAGE ">
      <w:r>
        <w:rPr>
          <w:noProof/>
        </w:rPr>
        <w:t>1</w:t>
      </w:r>
    </w:fldSimple>
    <w:r w:rsidRPr="006F50EE">
      <w:t xml:space="preserve"> z </w:t>
    </w:r>
    <w:fldSimple w:instr=" NUMPAGES ">
      <w:r>
        <w:rPr>
          <w:noProof/>
        </w:rPr>
        <w:t>1</w:t>
      </w:r>
    </w:fldSimple>
    <w:r w:rsidRPr="006F50EE">
      <w:rPr>
        <w:i/>
      </w:rPr>
      <w:tab/>
    </w:r>
    <w:r>
      <w:rPr>
        <w:i/>
      </w:rPr>
      <w:t>#ZAPAT_C#</w:t>
    </w:r>
    <w:r w:rsidRPr="006F50EE">
      <w:rPr>
        <w:i/>
      </w:rPr>
      <w:tab/>
    </w:r>
    <w:r>
      <w:rPr>
        <w:i/>
      </w:rPr>
      <w:t>#ZAPAT_R#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31B" w:rsidRDefault="0051431B">
      <w:r>
        <w:separator/>
      </w:r>
    </w:p>
  </w:footnote>
  <w:footnote w:type="continuationSeparator" w:id="0">
    <w:p w:rsidR="0051431B" w:rsidRDefault="005143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6F4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">
    <w:nsid w:val="0A16219C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>
    <w:nsid w:val="0A7D0FD1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>
    <w:nsid w:val="0BA153F4"/>
    <w:multiLevelType w:val="multilevel"/>
    <w:tmpl w:val="7FA41E2E"/>
    <w:lvl w:ilvl="0">
      <w:start w:val="1"/>
      <w:numFmt w:val="decimal"/>
      <w:pStyle w:val="NUMBER11BLOCK11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4">
    <w:nsid w:val="10746B0D"/>
    <w:multiLevelType w:val="multilevel"/>
    <w:tmpl w:val="68DAE9F8"/>
    <w:lvl w:ilvl="0">
      <w:start w:val="1"/>
      <w:numFmt w:val="decimal"/>
      <w:pStyle w:val="NUMBER20BLOCK1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NUMBER20BLOCK11"/>
      <w:lvlText w:val="%1.%2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2">
      <w:start w:val="1"/>
      <w:numFmt w:val="decimal"/>
      <w:pStyle w:val="NUMBER20BLOCK11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19415E6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13F84783"/>
    <w:multiLevelType w:val="multilevel"/>
    <w:tmpl w:val="89840CF0"/>
    <w:lvl w:ilvl="0">
      <w:start w:val="1"/>
      <w:numFmt w:val="decimal"/>
      <w:pStyle w:val="NUMBER33BLOCK11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pStyle w:val="NUMBER22BLOCK11"/>
      <w:lvlText w:val="%1.%2."/>
      <w:lvlJc w:val="left"/>
      <w:pPr>
        <w:tabs>
          <w:tab w:val="num" w:pos="1501"/>
        </w:tabs>
        <w:ind w:left="1501" w:hanging="432"/>
      </w:pPr>
      <w:rPr>
        <w:rFonts w:cs="Times New Roman" w:hint="default"/>
      </w:rPr>
    </w:lvl>
    <w:lvl w:ilvl="2">
      <w:start w:val="1"/>
      <w:numFmt w:val="decimal"/>
      <w:pStyle w:val="NUMBER33BLOCK11"/>
      <w:lvlText w:val="%1.%2.%3."/>
      <w:lvlJc w:val="left"/>
      <w:pPr>
        <w:tabs>
          <w:tab w:val="num" w:pos="1933"/>
        </w:tabs>
        <w:ind w:left="1933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cs="Times New Roman" w:hint="default"/>
      </w:rPr>
    </w:lvl>
  </w:abstractNum>
  <w:abstractNum w:abstractNumId="7">
    <w:nsid w:val="17583E9F"/>
    <w:multiLevelType w:val="hybridMultilevel"/>
    <w:tmpl w:val="1E343C44"/>
    <w:lvl w:ilvl="0" w:tplc="46A4735C">
      <w:start w:val="1"/>
      <w:numFmt w:val="upperRoman"/>
      <w:pStyle w:val="ROMANBIG00CENTER10BOLDUNDERLINE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7DD307C"/>
    <w:multiLevelType w:val="hybridMultilevel"/>
    <w:tmpl w:val="68ACE592"/>
    <w:lvl w:ilvl="0" w:tplc="802C8240">
      <w:start w:val="1"/>
      <w:numFmt w:val="bullet"/>
      <w:pStyle w:val="SQUARE00LEFT10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1900F3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0">
    <w:nsid w:val="21FD1BA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1">
    <w:nsid w:val="22794747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2">
    <w:nsid w:val="22BA7962"/>
    <w:multiLevelType w:val="multilevel"/>
    <w:tmpl w:val="D7789524"/>
    <w:lvl w:ilvl="0">
      <w:start w:val="1"/>
      <w:numFmt w:val="decimal"/>
      <w:pStyle w:val="NUMBER10BLOCK10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NUMBER10BLOCK10"/>
      <w:lvlText w:val="%1.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28F56944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4">
    <w:nsid w:val="2D416076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>
    <w:nsid w:val="31BF372C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>
    <w:nsid w:val="38C23B6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3AC4256C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8">
    <w:nsid w:val="3EC25080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>
    <w:nsid w:val="3F6B25F4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0">
    <w:nsid w:val="478C048C"/>
    <w:multiLevelType w:val="hybridMultilevel"/>
    <w:tmpl w:val="31D62C6C"/>
    <w:lvl w:ilvl="0" w:tplc="EA149618">
      <w:start w:val="1"/>
      <w:numFmt w:val="bullet"/>
      <w:pStyle w:val="SQUARE00BLOCK10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4F37EF"/>
    <w:multiLevelType w:val="multilevel"/>
    <w:tmpl w:val="59D2625A"/>
    <w:lvl w:ilvl="0">
      <w:start w:val="1"/>
      <w:numFmt w:val="decimal"/>
      <w:pStyle w:val="NUMBER22BLOCK1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52A25CEA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3">
    <w:nsid w:val="56624617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4">
    <w:nsid w:val="5CA86D0A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5">
    <w:nsid w:val="5DC633E2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6">
    <w:nsid w:val="5DD33C7C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7">
    <w:nsid w:val="6D437D8B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8">
    <w:nsid w:val="72A73D1F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9">
    <w:nsid w:val="78F75D92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0">
    <w:nsid w:val="7A206D14"/>
    <w:multiLevelType w:val="hybridMultilevel"/>
    <w:tmpl w:val="AA60C376"/>
    <w:lvl w:ilvl="0" w:tplc="121E7C82">
      <w:start w:val="1"/>
      <w:numFmt w:val="decimal"/>
      <w:pStyle w:val="NUMBER10BLOCK1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A63012B"/>
    <w:multiLevelType w:val="multilevel"/>
    <w:tmpl w:val="E0107614"/>
    <w:lvl w:ilvl="0">
      <w:start w:val="1"/>
      <w:numFmt w:val="decimal"/>
      <w:pStyle w:val="NUMBER20BLOCK10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NUMBER20BLOCK10"/>
      <w:lvlText w:val="%1.%2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>
    <w:nsid w:val="7B2C26AA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15"/>
  </w:num>
  <w:num w:numId="2">
    <w:abstractNumId w:val="3"/>
  </w:num>
  <w:num w:numId="3">
    <w:abstractNumId w:val="21"/>
  </w:num>
  <w:num w:numId="4">
    <w:abstractNumId w:val="19"/>
  </w:num>
  <w:num w:numId="5">
    <w:abstractNumId w:val="6"/>
  </w:num>
  <w:num w:numId="6">
    <w:abstractNumId w:val="28"/>
  </w:num>
  <w:num w:numId="7">
    <w:abstractNumId w:val="11"/>
  </w:num>
  <w:num w:numId="8">
    <w:abstractNumId w:val="16"/>
  </w:num>
  <w:num w:numId="9">
    <w:abstractNumId w:val="30"/>
  </w:num>
  <w:num w:numId="10">
    <w:abstractNumId w:val="31"/>
  </w:num>
  <w:num w:numId="11">
    <w:abstractNumId w:val="22"/>
  </w:num>
  <w:num w:numId="12">
    <w:abstractNumId w:val="17"/>
  </w:num>
  <w:num w:numId="13">
    <w:abstractNumId w:val="29"/>
  </w:num>
  <w:num w:numId="14">
    <w:abstractNumId w:val="1"/>
  </w:num>
  <w:num w:numId="15">
    <w:abstractNumId w:val="12"/>
  </w:num>
  <w:num w:numId="16">
    <w:abstractNumId w:val="8"/>
  </w:num>
  <w:num w:numId="17">
    <w:abstractNumId w:val="20"/>
  </w:num>
  <w:num w:numId="18">
    <w:abstractNumId w:val="4"/>
  </w:num>
  <w:num w:numId="19">
    <w:abstractNumId w:val="26"/>
  </w:num>
  <w:num w:numId="20">
    <w:abstractNumId w:val="2"/>
  </w:num>
  <w:num w:numId="21">
    <w:abstractNumId w:val="9"/>
  </w:num>
  <w:num w:numId="22">
    <w:abstractNumId w:val="5"/>
  </w:num>
  <w:num w:numId="23">
    <w:abstractNumId w:val="25"/>
  </w:num>
  <w:num w:numId="24">
    <w:abstractNumId w:val="27"/>
  </w:num>
  <w:num w:numId="25">
    <w:abstractNumId w:val="23"/>
  </w:num>
  <w:num w:numId="26">
    <w:abstractNumId w:val="7"/>
  </w:num>
  <w:num w:numId="27">
    <w:abstractNumId w:val="14"/>
  </w:num>
  <w:num w:numId="28">
    <w:abstractNumId w:val="13"/>
  </w:num>
  <w:num w:numId="29">
    <w:abstractNumId w:val="18"/>
  </w:num>
  <w:num w:numId="30">
    <w:abstractNumId w:val="32"/>
  </w:num>
  <w:num w:numId="31">
    <w:abstractNumId w:val="10"/>
  </w:num>
  <w:num w:numId="32">
    <w:abstractNumId w:val="24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748F"/>
    <w:rsid w:val="0007763F"/>
    <w:rsid w:val="000A3A63"/>
    <w:rsid w:val="000C39D1"/>
    <w:rsid w:val="00103D27"/>
    <w:rsid w:val="001A0EB9"/>
    <w:rsid w:val="001C4BA9"/>
    <w:rsid w:val="001E45F7"/>
    <w:rsid w:val="0022131C"/>
    <w:rsid w:val="00255B2C"/>
    <w:rsid w:val="0029510D"/>
    <w:rsid w:val="00346E9C"/>
    <w:rsid w:val="00440A7C"/>
    <w:rsid w:val="00446831"/>
    <w:rsid w:val="004D1861"/>
    <w:rsid w:val="0051431B"/>
    <w:rsid w:val="0055346F"/>
    <w:rsid w:val="005F4AB9"/>
    <w:rsid w:val="006F50EE"/>
    <w:rsid w:val="007030BC"/>
    <w:rsid w:val="00770B09"/>
    <w:rsid w:val="00786FCF"/>
    <w:rsid w:val="007A6058"/>
    <w:rsid w:val="007D2C45"/>
    <w:rsid w:val="007E26FF"/>
    <w:rsid w:val="00851498"/>
    <w:rsid w:val="008E0EEC"/>
    <w:rsid w:val="008F2B97"/>
    <w:rsid w:val="009152B0"/>
    <w:rsid w:val="009A70DE"/>
    <w:rsid w:val="009D2790"/>
    <w:rsid w:val="00A06087"/>
    <w:rsid w:val="00A43522"/>
    <w:rsid w:val="00A77875"/>
    <w:rsid w:val="00A90940"/>
    <w:rsid w:val="00B1119D"/>
    <w:rsid w:val="00C00031"/>
    <w:rsid w:val="00C346A4"/>
    <w:rsid w:val="00C56BC7"/>
    <w:rsid w:val="00C81F1C"/>
    <w:rsid w:val="00C939F5"/>
    <w:rsid w:val="00DC2F2F"/>
    <w:rsid w:val="00DD13FB"/>
    <w:rsid w:val="00E35265"/>
    <w:rsid w:val="00E44FDE"/>
    <w:rsid w:val="00EC0975"/>
    <w:rsid w:val="00F44822"/>
    <w:rsid w:val="00FA7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aliases w:val="N"/>
    <w:qFormat/>
    <w:rsid w:val="00B1119D"/>
    <w:pPr>
      <w:jc w:val="both"/>
    </w:pPr>
    <w:rPr>
      <w:rFonts w:ascii="FuturaTEE" w:hAnsi="FuturaTEE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951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A3A6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D2C4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D2C45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D2C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D2C45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D2C45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D2C45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D2C45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7763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7763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D2C45"/>
    <w:rPr>
      <w:rFonts w:ascii="FuturaTEE" w:hAnsi="FuturaTEE" w:cs="Arial"/>
      <w:b/>
      <w:bCs/>
      <w:sz w:val="26"/>
      <w:szCs w:val="26"/>
      <w:lang w:val="cs-CZ" w:eastAsia="cs-CZ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D2C45"/>
    <w:rPr>
      <w:rFonts w:cs="Times New Roman"/>
      <w:b/>
      <w:bCs/>
      <w:sz w:val="28"/>
      <w:szCs w:val="28"/>
      <w:lang w:val="cs-CZ" w:eastAsia="cs-CZ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D2C45"/>
    <w:rPr>
      <w:rFonts w:ascii="FuturaTEE" w:hAnsi="FuturaTEE" w:cs="Times New Roman"/>
      <w:b/>
      <w:bCs/>
      <w:i/>
      <w:iCs/>
      <w:sz w:val="26"/>
      <w:szCs w:val="26"/>
      <w:lang w:val="cs-CZ" w:eastAsia="cs-CZ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D2C45"/>
    <w:rPr>
      <w:rFonts w:cs="Times New Roman"/>
      <w:b/>
      <w:bCs/>
      <w:sz w:val="22"/>
      <w:szCs w:val="22"/>
      <w:lang w:val="cs-CZ" w:eastAsia="cs-CZ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D2C45"/>
    <w:rPr>
      <w:rFonts w:cs="Times New Roman"/>
      <w:sz w:val="24"/>
      <w:szCs w:val="24"/>
      <w:lang w:val="cs-CZ" w:eastAsia="cs-CZ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D2C45"/>
    <w:rPr>
      <w:rFonts w:cs="Times New Roman"/>
      <w:i/>
      <w:iCs/>
      <w:sz w:val="24"/>
      <w:szCs w:val="24"/>
      <w:lang w:val="cs-CZ" w:eastAsia="cs-CZ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D2C45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B">
    <w:name w:val="B"/>
    <w:uiPriority w:val="99"/>
    <w:rsid w:val="00C81F1C"/>
    <w:rPr>
      <w:b/>
    </w:rPr>
  </w:style>
  <w:style w:type="paragraph" w:styleId="Footer">
    <w:name w:val="footer"/>
    <w:aliases w:val="ZAP"/>
    <w:basedOn w:val="Normal"/>
    <w:link w:val="FooterChar1"/>
    <w:uiPriority w:val="99"/>
    <w:rsid w:val="006F50EE"/>
    <w:pPr>
      <w:tabs>
        <w:tab w:val="center" w:pos="4536"/>
        <w:tab w:val="right" w:pos="9072"/>
      </w:tabs>
    </w:pPr>
  </w:style>
  <w:style w:type="character" w:customStyle="1" w:styleId="FooterChar">
    <w:name w:val="Footer Char"/>
    <w:aliases w:val="ZAP Char"/>
    <w:basedOn w:val="DefaultParagraphFont"/>
    <w:link w:val="Footer"/>
    <w:uiPriority w:val="99"/>
    <w:semiHidden/>
    <w:locked/>
    <w:rPr>
      <w:rFonts w:ascii="FuturaTEE" w:hAnsi="FuturaTEE" w:cs="Times New Roman"/>
      <w:sz w:val="24"/>
      <w:szCs w:val="24"/>
    </w:rPr>
  </w:style>
  <w:style w:type="character" w:customStyle="1" w:styleId="FooterChar1">
    <w:name w:val="Footer Char1"/>
    <w:aliases w:val="ZAP Char1"/>
    <w:basedOn w:val="DefaultParagraphFont"/>
    <w:link w:val="Footer"/>
    <w:uiPriority w:val="99"/>
    <w:semiHidden/>
    <w:locked/>
    <w:rsid w:val="0007763F"/>
    <w:rPr>
      <w:rFonts w:ascii="FuturaTEE" w:hAnsi="FuturaTEE" w:cs="Times New Roman"/>
      <w:sz w:val="24"/>
      <w:szCs w:val="24"/>
    </w:rPr>
  </w:style>
  <w:style w:type="character" w:customStyle="1" w:styleId="I">
    <w:name w:val="I"/>
    <w:uiPriority w:val="99"/>
    <w:rsid w:val="00C81F1C"/>
    <w:rPr>
      <w:i/>
    </w:rPr>
  </w:style>
  <w:style w:type="character" w:customStyle="1" w:styleId="U">
    <w:name w:val="U"/>
    <w:uiPriority w:val="99"/>
    <w:rsid w:val="00C81F1C"/>
    <w:rPr>
      <w:u w:val="single"/>
    </w:rPr>
  </w:style>
  <w:style w:type="character" w:customStyle="1" w:styleId="BI">
    <w:name w:val="BI"/>
    <w:uiPriority w:val="99"/>
    <w:rsid w:val="00C81F1C"/>
    <w:rPr>
      <w:b/>
      <w:i/>
    </w:rPr>
  </w:style>
  <w:style w:type="character" w:customStyle="1" w:styleId="BU">
    <w:name w:val="BU"/>
    <w:uiPriority w:val="99"/>
    <w:rsid w:val="00C81F1C"/>
    <w:rPr>
      <w:b/>
      <w:u w:val="single"/>
    </w:rPr>
  </w:style>
  <w:style w:type="character" w:customStyle="1" w:styleId="IU">
    <w:name w:val="IU"/>
    <w:uiPriority w:val="99"/>
    <w:rsid w:val="00C81F1C"/>
    <w:rPr>
      <w:i/>
      <w:u w:val="single"/>
    </w:rPr>
  </w:style>
  <w:style w:type="character" w:customStyle="1" w:styleId="BIU">
    <w:name w:val="BIU"/>
    <w:uiPriority w:val="99"/>
    <w:rsid w:val="00C81F1C"/>
    <w:rPr>
      <w:b/>
      <w:i/>
      <w:u w:val="single"/>
    </w:rPr>
  </w:style>
  <w:style w:type="paragraph" w:customStyle="1" w:styleId="NUMBER11BLOCK11">
    <w:name w:val="NUMBER_1_1_BLOCK_11"/>
    <w:basedOn w:val="Normal"/>
    <w:uiPriority w:val="99"/>
    <w:rsid w:val="00B1119D"/>
    <w:pPr>
      <w:numPr>
        <w:numId w:val="2"/>
      </w:numPr>
      <w:ind w:left="714" w:hanging="357"/>
      <w:outlineLvl w:val="1"/>
    </w:pPr>
    <w:rPr>
      <w:sz w:val="22"/>
    </w:rPr>
  </w:style>
  <w:style w:type="paragraph" w:customStyle="1" w:styleId="NUMBER22BLOCK11">
    <w:name w:val="NUMBER_2_2_BLOCK_11"/>
    <w:basedOn w:val="Normal"/>
    <w:uiPriority w:val="99"/>
    <w:rsid w:val="00B1119D"/>
    <w:pPr>
      <w:numPr>
        <w:ilvl w:val="1"/>
        <w:numId w:val="5"/>
      </w:numPr>
      <w:ind w:left="1503" w:hanging="431"/>
      <w:outlineLvl w:val="2"/>
    </w:pPr>
    <w:rPr>
      <w:sz w:val="22"/>
    </w:rPr>
  </w:style>
  <w:style w:type="paragraph" w:customStyle="1" w:styleId="NUMBER33BLOCK11">
    <w:name w:val="NUMBER_3_3_BLOCK_11"/>
    <w:basedOn w:val="Normal"/>
    <w:uiPriority w:val="99"/>
    <w:rsid w:val="00B1119D"/>
    <w:pPr>
      <w:numPr>
        <w:ilvl w:val="2"/>
        <w:numId w:val="5"/>
      </w:numPr>
      <w:ind w:left="1934" w:hanging="505"/>
      <w:outlineLvl w:val="3"/>
    </w:pPr>
    <w:rPr>
      <w:sz w:val="22"/>
    </w:rPr>
  </w:style>
  <w:style w:type="paragraph" w:customStyle="1" w:styleId="NUMBER10BLOCK11">
    <w:name w:val="NUMBER_1_0_BLOCK_11"/>
    <w:basedOn w:val="Normal"/>
    <w:uiPriority w:val="99"/>
    <w:rsid w:val="00B1119D"/>
    <w:pPr>
      <w:numPr>
        <w:numId w:val="9"/>
      </w:numPr>
      <w:tabs>
        <w:tab w:val="left" w:pos="357"/>
      </w:tabs>
      <w:ind w:left="357" w:hanging="357"/>
      <w:outlineLvl w:val="1"/>
    </w:pPr>
    <w:rPr>
      <w:sz w:val="22"/>
    </w:rPr>
  </w:style>
  <w:style w:type="paragraph" w:customStyle="1" w:styleId="NONE00CENTER11BOLD">
    <w:name w:val="NONE_0_0_CENTER_11_BOLD"/>
    <w:basedOn w:val="Normal"/>
    <w:uiPriority w:val="99"/>
    <w:rsid w:val="00B1119D"/>
    <w:pPr>
      <w:jc w:val="center"/>
      <w:outlineLvl w:val="0"/>
    </w:pPr>
    <w:rPr>
      <w:b/>
      <w:sz w:val="22"/>
    </w:rPr>
  </w:style>
  <w:style w:type="paragraph" w:customStyle="1" w:styleId="NUMBER20BLOCK10">
    <w:name w:val="NUMBER_2_0_BLOCK_10"/>
    <w:basedOn w:val="Normal"/>
    <w:uiPriority w:val="99"/>
    <w:rsid w:val="000A3A63"/>
    <w:pPr>
      <w:numPr>
        <w:ilvl w:val="1"/>
        <w:numId w:val="10"/>
      </w:numPr>
      <w:outlineLvl w:val="2"/>
    </w:pPr>
  </w:style>
  <w:style w:type="paragraph" w:customStyle="1" w:styleId="NONE00LEFT10">
    <w:name w:val="NONE_0_0_LEFT_10"/>
    <w:basedOn w:val="Normal"/>
    <w:uiPriority w:val="99"/>
    <w:rsid w:val="000A3A63"/>
    <w:pPr>
      <w:jc w:val="left"/>
      <w:outlineLvl w:val="0"/>
    </w:pPr>
  </w:style>
  <w:style w:type="paragraph" w:customStyle="1" w:styleId="NUMBER10BLOCK10">
    <w:name w:val="NUMBER_1_0_BLOCK_10"/>
    <w:basedOn w:val="Normal"/>
    <w:uiPriority w:val="99"/>
    <w:rsid w:val="00786FCF"/>
    <w:pPr>
      <w:numPr>
        <w:ilvl w:val="1"/>
        <w:numId w:val="15"/>
      </w:numPr>
      <w:outlineLvl w:val="1"/>
    </w:pPr>
  </w:style>
  <w:style w:type="paragraph" w:customStyle="1" w:styleId="SQUARE00LEFT10">
    <w:name w:val="SQUARE_0_0_LEFT_10"/>
    <w:basedOn w:val="Normal"/>
    <w:uiPriority w:val="99"/>
    <w:rsid w:val="00EC0975"/>
    <w:pPr>
      <w:numPr>
        <w:numId w:val="16"/>
      </w:numPr>
      <w:jc w:val="left"/>
    </w:pPr>
  </w:style>
  <w:style w:type="paragraph" w:customStyle="1" w:styleId="NONE00LEFT10BOLD">
    <w:name w:val="NONE_0_0_LEFT_10_BOLD"/>
    <w:basedOn w:val="Normal"/>
    <w:uiPriority w:val="99"/>
    <w:rsid w:val="00EC0975"/>
    <w:rPr>
      <w:b/>
    </w:rPr>
  </w:style>
  <w:style w:type="paragraph" w:customStyle="1" w:styleId="SQUARE00BLOCK10">
    <w:name w:val="SQUARE_0_0_BLOCK_10"/>
    <w:basedOn w:val="Normal"/>
    <w:uiPriority w:val="99"/>
    <w:rsid w:val="00EC0975"/>
    <w:pPr>
      <w:numPr>
        <w:numId w:val="17"/>
      </w:numPr>
    </w:pPr>
  </w:style>
  <w:style w:type="paragraph" w:customStyle="1" w:styleId="NUMBER20BLOCK11">
    <w:name w:val="NUMBER_2_0_BLOCK_11"/>
    <w:basedOn w:val="Normal"/>
    <w:uiPriority w:val="99"/>
    <w:rsid w:val="00B1119D"/>
    <w:pPr>
      <w:numPr>
        <w:ilvl w:val="2"/>
        <w:numId w:val="18"/>
      </w:numPr>
      <w:outlineLvl w:val="2"/>
    </w:pPr>
    <w:rPr>
      <w:sz w:val="22"/>
    </w:rPr>
  </w:style>
  <w:style w:type="paragraph" w:styleId="Header">
    <w:name w:val="header"/>
    <w:basedOn w:val="Normal"/>
    <w:link w:val="HeaderChar"/>
    <w:uiPriority w:val="99"/>
    <w:rsid w:val="009A70D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F2B97"/>
    <w:rPr>
      <w:rFonts w:ascii="FuturaTEE" w:hAnsi="FuturaTEE" w:cs="Times New Roman"/>
      <w:sz w:val="24"/>
      <w:szCs w:val="24"/>
    </w:rPr>
  </w:style>
  <w:style w:type="paragraph" w:customStyle="1" w:styleId="ROMANBIG00CENTER10BOLDUNDERLINE">
    <w:name w:val="ROMANBIG_0_0_CENTER_10_BOLDUNDERLINE"/>
    <w:basedOn w:val="Normal"/>
    <w:uiPriority w:val="99"/>
    <w:rsid w:val="005F4AB9"/>
    <w:pPr>
      <w:numPr>
        <w:numId w:val="26"/>
      </w:numPr>
      <w:spacing w:before="300"/>
      <w:ind w:hanging="181"/>
      <w:jc w:val="center"/>
      <w:outlineLvl w:val="0"/>
    </w:pPr>
    <w:rPr>
      <w:b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1117</TotalTime>
  <Pages>1</Pages>
  <Words>1</Words>
  <Characters>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blaha</dc:creator>
  <cp:keywords/>
  <dc:description/>
  <cp:lastModifiedBy>blaha</cp:lastModifiedBy>
  <cp:revision>16</cp:revision>
  <dcterms:created xsi:type="dcterms:W3CDTF">2011-01-27T18:37:00Z</dcterms:created>
  <dcterms:modified xsi:type="dcterms:W3CDTF">2011-01-28T21:14:00Z</dcterms:modified>
</cp:coreProperties>
</file>