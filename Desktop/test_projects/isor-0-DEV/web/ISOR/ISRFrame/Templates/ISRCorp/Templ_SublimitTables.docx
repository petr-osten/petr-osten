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70E" w:rsidRDefault="00E9670E" w:rsidP="00D05D82">
      <w:bookmarkStart w:id="0" w:name="TBL_1"/>
    </w:p>
    <w:tbl>
      <w:tblPr>
        <w:tblW w:w="5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8"/>
        <w:gridCol w:w="1364"/>
        <w:gridCol w:w="1364"/>
      </w:tblGrid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#H01A#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#H01B#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vAlign w:val="center"/>
          </w:tcPr>
          <w:p w:rsidR="00E9670E" w:rsidRPr="00704D9D" w:rsidRDefault="00E9670E" w:rsidP="00F42FFD">
            <w:pPr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#TBL.SUBLIMIT#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</w:tr>
    </w:tbl>
    <w:p w:rsidR="00E9670E" w:rsidRPr="00704D9D" w:rsidRDefault="00E9670E" w:rsidP="00D05D82">
      <w:pPr>
        <w:jc w:val="center"/>
        <w:rPr>
          <w:rFonts w:ascii="FuturaTEE" w:hAnsi="FuturaTEE"/>
        </w:rPr>
      </w:pPr>
    </w:p>
    <w:p w:rsidR="00E9670E" w:rsidRDefault="00E9670E" w:rsidP="00D05D82">
      <w:bookmarkStart w:id="1" w:name="TBL_2"/>
      <w:bookmarkEnd w:id="0"/>
    </w:p>
    <w:tbl>
      <w:tblPr>
        <w:tblW w:w="6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8"/>
        <w:gridCol w:w="1364"/>
        <w:gridCol w:w="1364"/>
        <w:gridCol w:w="1364"/>
      </w:tblGrid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#H02A#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#H02B#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vAlign w:val="center"/>
          </w:tcPr>
          <w:p w:rsidR="00E9670E" w:rsidRPr="00704D9D" w:rsidRDefault="00E9670E" w:rsidP="00F42FFD">
            <w:pPr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#TBL.SUBLIMIT#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</w:tr>
    </w:tbl>
    <w:p w:rsidR="00E9670E" w:rsidRPr="00704D9D" w:rsidRDefault="00E9670E" w:rsidP="00D05D82">
      <w:pPr>
        <w:jc w:val="center"/>
        <w:rPr>
          <w:rFonts w:ascii="FuturaTEE" w:hAnsi="FuturaTEE"/>
        </w:rPr>
      </w:pPr>
    </w:p>
    <w:p w:rsidR="00E9670E" w:rsidRDefault="00E9670E" w:rsidP="00D05D82">
      <w:bookmarkStart w:id="2" w:name="TBL_3"/>
      <w:bookmarkEnd w:id="1"/>
    </w:p>
    <w:tbl>
      <w:tblPr>
        <w:tblW w:w="77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8"/>
        <w:gridCol w:w="1364"/>
        <w:gridCol w:w="1364"/>
        <w:gridCol w:w="1364"/>
        <w:gridCol w:w="1364"/>
      </w:tblGrid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#H03A#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#H03B#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vAlign w:val="center"/>
          </w:tcPr>
          <w:p w:rsidR="00E9670E" w:rsidRPr="00704D9D" w:rsidRDefault="00E9670E" w:rsidP="00F42FFD">
            <w:pPr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#TBL.SUBLIMIT#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</w:tr>
    </w:tbl>
    <w:p w:rsidR="00E9670E" w:rsidRPr="00704D9D" w:rsidRDefault="00E9670E" w:rsidP="00D05D82">
      <w:pPr>
        <w:jc w:val="center"/>
        <w:rPr>
          <w:rFonts w:ascii="FuturaTEE" w:hAnsi="FuturaTEE"/>
        </w:rPr>
      </w:pPr>
    </w:p>
    <w:p w:rsidR="00E9670E" w:rsidRDefault="00E9670E" w:rsidP="00D05D82">
      <w:bookmarkStart w:id="3" w:name="TBL_4"/>
      <w:bookmarkEnd w:id="2"/>
    </w:p>
    <w:tbl>
      <w:tblPr>
        <w:tblW w:w="9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8"/>
        <w:gridCol w:w="1364"/>
        <w:gridCol w:w="1364"/>
        <w:gridCol w:w="1364"/>
        <w:gridCol w:w="1364"/>
        <w:gridCol w:w="1364"/>
      </w:tblGrid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#H04A#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#H04B#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vAlign w:val="center"/>
          </w:tcPr>
          <w:p w:rsidR="00E9670E" w:rsidRPr="00704D9D" w:rsidRDefault="00E9670E" w:rsidP="00F42FFD">
            <w:pPr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#TBL.SUBLIMIT#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</w:tr>
    </w:tbl>
    <w:p w:rsidR="00E9670E" w:rsidRPr="00704D9D" w:rsidRDefault="00E9670E" w:rsidP="00D05D82">
      <w:pPr>
        <w:jc w:val="center"/>
        <w:rPr>
          <w:rFonts w:ascii="FuturaTEE" w:hAnsi="FuturaTEE"/>
        </w:rPr>
      </w:pPr>
    </w:p>
    <w:p w:rsidR="00E9670E" w:rsidRDefault="00E9670E" w:rsidP="00D05D82">
      <w:bookmarkStart w:id="4" w:name="TBL_5"/>
      <w:bookmarkEnd w:id="3"/>
    </w:p>
    <w:tbl>
      <w:tblPr>
        <w:tblW w:w="10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8"/>
        <w:gridCol w:w="1364"/>
        <w:gridCol w:w="1364"/>
        <w:gridCol w:w="1364"/>
        <w:gridCol w:w="1364"/>
        <w:gridCol w:w="1364"/>
        <w:gridCol w:w="1364"/>
      </w:tblGrid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#H05A#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#H05B#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vAlign w:val="center"/>
          </w:tcPr>
          <w:p w:rsidR="00E9670E" w:rsidRPr="00704D9D" w:rsidRDefault="00E9670E" w:rsidP="00F42FFD">
            <w:pPr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#TBL.SUBLIMIT#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</w:tr>
    </w:tbl>
    <w:p w:rsidR="00E9670E" w:rsidRPr="00704D9D" w:rsidRDefault="00E9670E" w:rsidP="00D05D82">
      <w:pPr>
        <w:jc w:val="center"/>
        <w:rPr>
          <w:rFonts w:ascii="FuturaTEE" w:hAnsi="FuturaTEE"/>
        </w:rPr>
      </w:pPr>
    </w:p>
    <w:p w:rsidR="00E9670E" w:rsidRDefault="00E9670E" w:rsidP="00D05D82">
      <w:bookmarkStart w:id="5" w:name="TBL_6"/>
      <w:bookmarkEnd w:id="4"/>
    </w:p>
    <w:tbl>
      <w:tblPr>
        <w:tblW w:w="11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8"/>
        <w:gridCol w:w="1364"/>
        <w:gridCol w:w="1364"/>
        <w:gridCol w:w="1364"/>
        <w:gridCol w:w="1364"/>
        <w:gridCol w:w="1364"/>
        <w:gridCol w:w="1364"/>
        <w:gridCol w:w="1364"/>
      </w:tblGrid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#H06A#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#H06B#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vAlign w:val="center"/>
          </w:tcPr>
          <w:p w:rsidR="00E9670E" w:rsidRPr="00704D9D" w:rsidRDefault="00E9670E" w:rsidP="00F42FFD">
            <w:pPr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#TBL.SUBLIMIT#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</w:tr>
    </w:tbl>
    <w:p w:rsidR="00E9670E" w:rsidRPr="00704D9D" w:rsidRDefault="00E9670E" w:rsidP="00D05D82">
      <w:pPr>
        <w:jc w:val="center"/>
        <w:rPr>
          <w:rFonts w:ascii="FuturaTEE" w:hAnsi="FuturaTEE"/>
        </w:rPr>
      </w:pPr>
    </w:p>
    <w:p w:rsidR="00E9670E" w:rsidRDefault="00E9670E" w:rsidP="00D05D82">
      <w:bookmarkStart w:id="6" w:name="TBL_7"/>
      <w:bookmarkEnd w:id="5"/>
    </w:p>
    <w:tbl>
      <w:tblPr>
        <w:tblW w:w="13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8"/>
        <w:gridCol w:w="1364"/>
        <w:gridCol w:w="1364"/>
        <w:gridCol w:w="1364"/>
        <w:gridCol w:w="1364"/>
        <w:gridCol w:w="1364"/>
        <w:gridCol w:w="1364"/>
        <w:gridCol w:w="1364"/>
        <w:gridCol w:w="1364"/>
      </w:tblGrid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#H06A#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#H07A#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#H06B#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#H07B#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vAlign w:val="center"/>
          </w:tcPr>
          <w:p w:rsidR="00E9670E" w:rsidRPr="00704D9D" w:rsidRDefault="00E9670E" w:rsidP="00F42FFD">
            <w:pPr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#TBL.SUBLIMIT#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</w:tr>
    </w:tbl>
    <w:p w:rsidR="00E9670E" w:rsidRPr="00704D9D" w:rsidRDefault="00E9670E" w:rsidP="00D05D82">
      <w:pPr>
        <w:jc w:val="center"/>
        <w:rPr>
          <w:rFonts w:ascii="FuturaTEE" w:hAnsi="FuturaTEE"/>
        </w:rPr>
      </w:pPr>
    </w:p>
    <w:p w:rsidR="00E9670E" w:rsidRDefault="00E9670E" w:rsidP="00D05D82">
      <w:bookmarkStart w:id="7" w:name="TBL_8"/>
      <w:bookmarkEnd w:id="6"/>
    </w:p>
    <w:tbl>
      <w:tblPr>
        <w:tblW w:w="145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8"/>
        <w:gridCol w:w="1364"/>
        <w:gridCol w:w="1364"/>
        <w:gridCol w:w="1364"/>
        <w:gridCol w:w="1364"/>
        <w:gridCol w:w="1364"/>
        <w:gridCol w:w="1364"/>
        <w:gridCol w:w="1364"/>
        <w:gridCol w:w="1364"/>
        <w:gridCol w:w="1364"/>
      </w:tblGrid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#H06A#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#H07A#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#H08A#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tcBorders>
              <w:top w:val="nil"/>
              <w:left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#H06B#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#H07B#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#H08B#</w:t>
            </w:r>
          </w:p>
        </w:tc>
      </w:tr>
      <w:tr w:rsidR="00E9670E" w:rsidRPr="00704D9D" w:rsidTr="00D05D82">
        <w:trPr>
          <w:trHeight w:val="284"/>
        </w:trPr>
        <w:tc>
          <w:tcPr>
            <w:tcW w:w="2308" w:type="dxa"/>
            <w:vAlign w:val="center"/>
          </w:tcPr>
          <w:p w:rsidR="00E9670E" w:rsidRPr="00704D9D" w:rsidRDefault="00E9670E" w:rsidP="00F42FFD">
            <w:pPr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#TBL.SUBLIMIT#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</w:tr>
    </w:tbl>
    <w:p w:rsidR="00E9670E" w:rsidRPr="00704D9D" w:rsidRDefault="00E9670E" w:rsidP="00D05D82">
      <w:pPr>
        <w:jc w:val="center"/>
        <w:rPr>
          <w:rFonts w:ascii="FuturaTEE" w:hAnsi="FuturaTEE"/>
        </w:rPr>
      </w:pPr>
    </w:p>
    <w:p w:rsidR="00E9670E" w:rsidRDefault="00E9670E" w:rsidP="00D05D82">
      <w:bookmarkStart w:id="8" w:name="TBL_9"/>
      <w:bookmarkEnd w:id="7"/>
    </w:p>
    <w:tbl>
      <w:tblPr>
        <w:tblW w:w="15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08"/>
        <w:gridCol w:w="1364"/>
        <w:gridCol w:w="1364"/>
        <w:gridCol w:w="1364"/>
        <w:gridCol w:w="1364"/>
        <w:gridCol w:w="1364"/>
        <w:gridCol w:w="1364"/>
        <w:gridCol w:w="1364"/>
        <w:gridCol w:w="1364"/>
        <w:gridCol w:w="1364"/>
        <w:gridCol w:w="1364"/>
      </w:tblGrid>
      <w:tr w:rsidR="00E9670E" w:rsidRPr="00704D9D" w:rsidTr="00F42FFD">
        <w:trPr>
          <w:trHeight w:val="284"/>
        </w:trPr>
        <w:tc>
          <w:tcPr>
            <w:tcW w:w="2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#H06A#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#H07A#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#H08A#</w:t>
            </w:r>
          </w:p>
        </w:tc>
        <w:tc>
          <w:tcPr>
            <w:tcW w:w="1364" w:type="dxa"/>
            <w:tcBorders>
              <w:bottom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#H09A#</w:t>
            </w:r>
          </w:p>
        </w:tc>
      </w:tr>
      <w:tr w:rsidR="00E9670E" w:rsidRPr="00704D9D" w:rsidTr="00F42FFD">
        <w:trPr>
          <w:trHeight w:val="284"/>
        </w:trPr>
        <w:tc>
          <w:tcPr>
            <w:tcW w:w="2308" w:type="dxa"/>
            <w:tcBorders>
              <w:top w:val="nil"/>
              <w:left w:val="nil"/>
              <w:righ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  <w:left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  <w:sz w:val="12"/>
                <w:szCs w:val="12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#H01B#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#H02B#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#H03B#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#H04B#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#H05B#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#H06B#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#H07B#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#H08B#</w:t>
            </w:r>
          </w:p>
        </w:tc>
        <w:tc>
          <w:tcPr>
            <w:tcW w:w="1364" w:type="dxa"/>
            <w:tcBorders>
              <w:top w:val="nil"/>
            </w:tcBorders>
            <w:vAlign w:val="center"/>
          </w:tcPr>
          <w:p w:rsidR="00E9670E" w:rsidRPr="00704D9D" w:rsidRDefault="00E9670E" w:rsidP="00F42FFD">
            <w:pPr>
              <w:jc w:val="center"/>
              <w:rPr>
                <w:rFonts w:ascii="FuturaTEE" w:hAnsi="FuturaTEE"/>
              </w:rPr>
            </w:pPr>
            <w:r w:rsidRPr="00704D9D">
              <w:rPr>
                <w:rFonts w:ascii="FuturaTEE" w:hAnsi="FuturaTEE"/>
                <w:sz w:val="12"/>
                <w:szCs w:val="12"/>
              </w:rPr>
              <w:t>#H09B#</w:t>
            </w:r>
          </w:p>
        </w:tc>
      </w:tr>
      <w:tr w:rsidR="00E9670E" w:rsidRPr="00704D9D" w:rsidTr="00F42FFD">
        <w:trPr>
          <w:trHeight w:val="284"/>
        </w:trPr>
        <w:tc>
          <w:tcPr>
            <w:tcW w:w="2308" w:type="dxa"/>
            <w:vAlign w:val="center"/>
          </w:tcPr>
          <w:p w:rsidR="00E9670E" w:rsidRPr="00704D9D" w:rsidRDefault="00E9670E" w:rsidP="00F42FFD">
            <w:pPr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#TBL.SUBLIMIT#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  <w:sz w:val="12"/>
                <w:szCs w:val="12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  <w:tc>
          <w:tcPr>
            <w:tcW w:w="1364" w:type="dxa"/>
            <w:vAlign w:val="center"/>
          </w:tcPr>
          <w:p w:rsidR="00E9670E" w:rsidRPr="00704D9D" w:rsidRDefault="00E9670E" w:rsidP="00854F51">
            <w:pPr>
              <w:jc w:val="right"/>
              <w:rPr>
                <w:rFonts w:ascii="FuturaTEE" w:hAnsi="FuturaTEE"/>
              </w:rPr>
            </w:pPr>
            <w:r>
              <w:rPr>
                <w:rFonts w:ascii="FuturaTEE" w:hAnsi="FuturaTEE"/>
                <w:sz w:val="12"/>
                <w:szCs w:val="12"/>
              </w:rPr>
              <w:t>xxx</w:t>
            </w:r>
          </w:p>
        </w:tc>
      </w:tr>
    </w:tbl>
    <w:p w:rsidR="00E9670E" w:rsidRPr="00704D9D" w:rsidRDefault="00E9670E" w:rsidP="00D05D82">
      <w:pPr>
        <w:jc w:val="center"/>
        <w:rPr>
          <w:rFonts w:ascii="FuturaTEE" w:hAnsi="FuturaTEE"/>
        </w:rPr>
      </w:pPr>
    </w:p>
    <w:bookmarkEnd w:id="8"/>
    <w:p w:rsidR="00E9670E" w:rsidRPr="00D05D82" w:rsidRDefault="00E9670E" w:rsidP="00D05D82"/>
    <w:sectPr w:rsidR="00E9670E" w:rsidRPr="00D05D82" w:rsidSect="00D05D82">
      <w:pgSz w:w="16838" w:h="11906" w:orient="landscape" w:code="9"/>
      <w:pgMar w:top="567" w:right="567" w:bottom="567" w:left="567" w:header="0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70E" w:rsidRDefault="00E9670E">
      <w:r>
        <w:separator/>
      </w:r>
    </w:p>
  </w:endnote>
  <w:endnote w:type="continuationSeparator" w:id="0">
    <w:p w:rsidR="00E9670E" w:rsidRDefault="00E967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FuturaTEE">
    <w:altName w:val="Times New Roman"/>
    <w:panose1 w:val="00000000000000000000"/>
    <w:charset w:val="00"/>
    <w:family w:val="auto"/>
    <w:pitch w:val="variable"/>
    <w:sig w:usb0="00000007" w:usb1="00000000" w:usb2="00000000" w:usb3="00000000" w:csb0="00000083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70E" w:rsidRDefault="00E9670E">
      <w:r>
        <w:separator/>
      </w:r>
    </w:p>
  </w:footnote>
  <w:footnote w:type="continuationSeparator" w:id="0">
    <w:p w:rsidR="00E9670E" w:rsidRDefault="00E967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E7B28"/>
    <w:multiLevelType w:val="multilevel"/>
    <w:tmpl w:val="3D240EE6"/>
    <w:lvl w:ilvl="0">
      <w:start w:val="1"/>
      <w:numFmt w:val="decimal"/>
      <w:pStyle w:val="NADPIS1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pStyle w:val="NADPIS2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>
    <w:nsid w:val="21BC6611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2">
    <w:nsid w:val="249471B8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3">
    <w:nsid w:val="366B743D"/>
    <w:multiLevelType w:val="multilevel"/>
    <w:tmpl w:val="0405001F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cs="Times New Roman"/>
      </w:rPr>
    </w:lvl>
  </w:abstractNum>
  <w:abstractNum w:abstractNumId="4">
    <w:nsid w:val="389F5B22"/>
    <w:multiLevelType w:val="hybridMultilevel"/>
    <w:tmpl w:val="EF182F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9EC0619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6">
    <w:nsid w:val="5E8C7352"/>
    <w:multiLevelType w:val="multilevel"/>
    <w:tmpl w:val="C7549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7">
    <w:nsid w:val="662B501C"/>
    <w:multiLevelType w:val="hybridMultilevel"/>
    <w:tmpl w:val="FD78702A"/>
    <w:lvl w:ilvl="0" w:tplc="65D662D4">
      <w:start w:val="1"/>
      <w:numFmt w:val="bullet"/>
      <w:pStyle w:val="TEXTODR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411A3C"/>
    <w:multiLevelType w:val="multilevel"/>
    <w:tmpl w:val="4F6EA7C0"/>
    <w:lvl w:ilvl="0">
      <w:start w:val="3"/>
      <w:numFmt w:val="decimal"/>
      <w:lvlText w:val="%1"/>
      <w:lvlJc w:val="left"/>
      <w:pPr>
        <w:tabs>
          <w:tab w:val="num" w:pos="1113"/>
        </w:tabs>
        <w:ind w:left="1113" w:hanging="40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2136"/>
        </w:tabs>
        <w:ind w:left="2136" w:hanging="7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3912"/>
        </w:tabs>
        <w:ind w:left="3912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4980"/>
        </w:tabs>
        <w:ind w:left="4980" w:hanging="144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6048"/>
        </w:tabs>
        <w:ind w:left="6048" w:hanging="180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6756"/>
        </w:tabs>
        <w:ind w:left="6756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824"/>
        </w:tabs>
        <w:ind w:left="7824" w:hanging="216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892"/>
        </w:tabs>
        <w:ind w:left="8892" w:hanging="2520"/>
      </w:pPr>
      <w:rPr>
        <w:rFonts w:cs="Times New Roman" w:hint="default"/>
      </w:rPr>
    </w:lvl>
  </w:abstractNum>
  <w:abstractNum w:abstractNumId="9">
    <w:nsid w:val="72056CFE"/>
    <w:multiLevelType w:val="multilevel"/>
    <w:tmpl w:val="2A7670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0">
    <w:nsid w:val="73B53BB4"/>
    <w:multiLevelType w:val="multilevel"/>
    <w:tmpl w:val="F026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DF7"/>
    <w:rsid w:val="00004C9C"/>
    <w:rsid w:val="00015EF4"/>
    <w:rsid w:val="00020117"/>
    <w:rsid w:val="000277CF"/>
    <w:rsid w:val="000305E2"/>
    <w:rsid w:val="00035E07"/>
    <w:rsid w:val="00044882"/>
    <w:rsid w:val="0005014E"/>
    <w:rsid w:val="000547FE"/>
    <w:rsid w:val="00055021"/>
    <w:rsid w:val="00065BF7"/>
    <w:rsid w:val="000678E0"/>
    <w:rsid w:val="0007209D"/>
    <w:rsid w:val="0007721B"/>
    <w:rsid w:val="00081709"/>
    <w:rsid w:val="00087B9F"/>
    <w:rsid w:val="0009296D"/>
    <w:rsid w:val="00096078"/>
    <w:rsid w:val="000A10CD"/>
    <w:rsid w:val="000A36FE"/>
    <w:rsid w:val="000B5727"/>
    <w:rsid w:val="000B5C21"/>
    <w:rsid w:val="000C2979"/>
    <w:rsid w:val="000C7DC0"/>
    <w:rsid w:val="000E070D"/>
    <w:rsid w:val="000E2BB2"/>
    <w:rsid w:val="000F20FB"/>
    <w:rsid w:val="0010295F"/>
    <w:rsid w:val="00105939"/>
    <w:rsid w:val="00110615"/>
    <w:rsid w:val="00120BE0"/>
    <w:rsid w:val="001266C2"/>
    <w:rsid w:val="001267F9"/>
    <w:rsid w:val="00133877"/>
    <w:rsid w:val="0013436A"/>
    <w:rsid w:val="00142900"/>
    <w:rsid w:val="001462B9"/>
    <w:rsid w:val="0015112E"/>
    <w:rsid w:val="00151833"/>
    <w:rsid w:val="00157361"/>
    <w:rsid w:val="00160AF8"/>
    <w:rsid w:val="00190550"/>
    <w:rsid w:val="001B558F"/>
    <w:rsid w:val="001C0F5E"/>
    <w:rsid w:val="001D11B8"/>
    <w:rsid w:val="001D1D25"/>
    <w:rsid w:val="001D2E31"/>
    <w:rsid w:val="001D61F6"/>
    <w:rsid w:val="001E152D"/>
    <w:rsid w:val="001F2F8A"/>
    <w:rsid w:val="001F33A4"/>
    <w:rsid w:val="001F3EA7"/>
    <w:rsid w:val="00202824"/>
    <w:rsid w:val="002068AF"/>
    <w:rsid w:val="00223409"/>
    <w:rsid w:val="002339A7"/>
    <w:rsid w:val="00234D47"/>
    <w:rsid w:val="0024034F"/>
    <w:rsid w:val="002534F2"/>
    <w:rsid w:val="00253B0F"/>
    <w:rsid w:val="0026266A"/>
    <w:rsid w:val="00264550"/>
    <w:rsid w:val="002662F2"/>
    <w:rsid w:val="002855DA"/>
    <w:rsid w:val="00290AE1"/>
    <w:rsid w:val="00290BB2"/>
    <w:rsid w:val="002964BF"/>
    <w:rsid w:val="002A5672"/>
    <w:rsid w:val="002B594F"/>
    <w:rsid w:val="002D29F9"/>
    <w:rsid w:val="002D37B9"/>
    <w:rsid w:val="002E0460"/>
    <w:rsid w:val="0030398F"/>
    <w:rsid w:val="0030774E"/>
    <w:rsid w:val="00307C05"/>
    <w:rsid w:val="00326A99"/>
    <w:rsid w:val="0033435E"/>
    <w:rsid w:val="0035452A"/>
    <w:rsid w:val="003657A3"/>
    <w:rsid w:val="00365A92"/>
    <w:rsid w:val="00366437"/>
    <w:rsid w:val="00366E7D"/>
    <w:rsid w:val="00374136"/>
    <w:rsid w:val="00384EB0"/>
    <w:rsid w:val="00385C6E"/>
    <w:rsid w:val="003914B0"/>
    <w:rsid w:val="0039656C"/>
    <w:rsid w:val="0039663E"/>
    <w:rsid w:val="003A060E"/>
    <w:rsid w:val="003A1ADA"/>
    <w:rsid w:val="003B0597"/>
    <w:rsid w:val="003B7489"/>
    <w:rsid w:val="003C4649"/>
    <w:rsid w:val="003C4B18"/>
    <w:rsid w:val="003C6CB2"/>
    <w:rsid w:val="003E4BF5"/>
    <w:rsid w:val="003F0134"/>
    <w:rsid w:val="003F609F"/>
    <w:rsid w:val="00410095"/>
    <w:rsid w:val="004101E0"/>
    <w:rsid w:val="00412375"/>
    <w:rsid w:val="004272A2"/>
    <w:rsid w:val="00450BF4"/>
    <w:rsid w:val="00453781"/>
    <w:rsid w:val="00462869"/>
    <w:rsid w:val="00466D33"/>
    <w:rsid w:val="004841C6"/>
    <w:rsid w:val="00485C20"/>
    <w:rsid w:val="00493253"/>
    <w:rsid w:val="004B36DC"/>
    <w:rsid w:val="004C7592"/>
    <w:rsid w:val="004C79B0"/>
    <w:rsid w:val="004D01C0"/>
    <w:rsid w:val="004D3E8A"/>
    <w:rsid w:val="004D4D59"/>
    <w:rsid w:val="004D6D45"/>
    <w:rsid w:val="00504193"/>
    <w:rsid w:val="0051390F"/>
    <w:rsid w:val="00514ED7"/>
    <w:rsid w:val="00535444"/>
    <w:rsid w:val="00547C59"/>
    <w:rsid w:val="00560012"/>
    <w:rsid w:val="0056213D"/>
    <w:rsid w:val="0056556D"/>
    <w:rsid w:val="0057107D"/>
    <w:rsid w:val="00572E1E"/>
    <w:rsid w:val="00573895"/>
    <w:rsid w:val="005855A6"/>
    <w:rsid w:val="005903F7"/>
    <w:rsid w:val="00596D1D"/>
    <w:rsid w:val="005A4395"/>
    <w:rsid w:val="005A4C3E"/>
    <w:rsid w:val="005A5C1B"/>
    <w:rsid w:val="005C0161"/>
    <w:rsid w:val="005C21DB"/>
    <w:rsid w:val="005C29C1"/>
    <w:rsid w:val="005C38DD"/>
    <w:rsid w:val="00601710"/>
    <w:rsid w:val="0060496C"/>
    <w:rsid w:val="00624113"/>
    <w:rsid w:val="006242C3"/>
    <w:rsid w:val="00642A7B"/>
    <w:rsid w:val="00653865"/>
    <w:rsid w:val="00654774"/>
    <w:rsid w:val="00655DD7"/>
    <w:rsid w:val="0065703D"/>
    <w:rsid w:val="00657877"/>
    <w:rsid w:val="006658D3"/>
    <w:rsid w:val="006660BE"/>
    <w:rsid w:val="00670A50"/>
    <w:rsid w:val="006766B9"/>
    <w:rsid w:val="00677C71"/>
    <w:rsid w:val="0069779A"/>
    <w:rsid w:val="006A08B7"/>
    <w:rsid w:val="006B1CC9"/>
    <w:rsid w:val="006B448A"/>
    <w:rsid w:val="006B4E2B"/>
    <w:rsid w:val="006B604D"/>
    <w:rsid w:val="006C135D"/>
    <w:rsid w:val="006D2D5C"/>
    <w:rsid w:val="006E2980"/>
    <w:rsid w:val="006E48C3"/>
    <w:rsid w:val="006F006F"/>
    <w:rsid w:val="00704D9D"/>
    <w:rsid w:val="0071756C"/>
    <w:rsid w:val="007210E5"/>
    <w:rsid w:val="00730F67"/>
    <w:rsid w:val="00733355"/>
    <w:rsid w:val="00737277"/>
    <w:rsid w:val="00742B48"/>
    <w:rsid w:val="00744123"/>
    <w:rsid w:val="007500A2"/>
    <w:rsid w:val="00762934"/>
    <w:rsid w:val="00763A6D"/>
    <w:rsid w:val="0077205F"/>
    <w:rsid w:val="00775D42"/>
    <w:rsid w:val="00782160"/>
    <w:rsid w:val="007877E4"/>
    <w:rsid w:val="00787D13"/>
    <w:rsid w:val="00795E9A"/>
    <w:rsid w:val="007B5554"/>
    <w:rsid w:val="007C0CF1"/>
    <w:rsid w:val="007C680E"/>
    <w:rsid w:val="007D27C0"/>
    <w:rsid w:val="007D2CAD"/>
    <w:rsid w:val="007D6F6C"/>
    <w:rsid w:val="007E676F"/>
    <w:rsid w:val="0080406A"/>
    <w:rsid w:val="008042BF"/>
    <w:rsid w:val="00804EFC"/>
    <w:rsid w:val="00814E5C"/>
    <w:rsid w:val="00820498"/>
    <w:rsid w:val="0083045A"/>
    <w:rsid w:val="00832192"/>
    <w:rsid w:val="00834287"/>
    <w:rsid w:val="00843C57"/>
    <w:rsid w:val="00846C3D"/>
    <w:rsid w:val="00850844"/>
    <w:rsid w:val="00854F51"/>
    <w:rsid w:val="00861B63"/>
    <w:rsid w:val="0088185C"/>
    <w:rsid w:val="00893241"/>
    <w:rsid w:val="008A2447"/>
    <w:rsid w:val="008A5099"/>
    <w:rsid w:val="008B2EC3"/>
    <w:rsid w:val="008B64EA"/>
    <w:rsid w:val="008B6524"/>
    <w:rsid w:val="008C2B22"/>
    <w:rsid w:val="008C3434"/>
    <w:rsid w:val="008C5CCB"/>
    <w:rsid w:val="008C6B82"/>
    <w:rsid w:val="008E18E9"/>
    <w:rsid w:val="008E2142"/>
    <w:rsid w:val="008F47C0"/>
    <w:rsid w:val="008F553A"/>
    <w:rsid w:val="0090338F"/>
    <w:rsid w:val="0090384C"/>
    <w:rsid w:val="0091158D"/>
    <w:rsid w:val="00931ABE"/>
    <w:rsid w:val="00942BD3"/>
    <w:rsid w:val="00951BE3"/>
    <w:rsid w:val="00952E59"/>
    <w:rsid w:val="00960DF7"/>
    <w:rsid w:val="00963CE0"/>
    <w:rsid w:val="00972A86"/>
    <w:rsid w:val="00977FB7"/>
    <w:rsid w:val="00983276"/>
    <w:rsid w:val="00983915"/>
    <w:rsid w:val="009849A5"/>
    <w:rsid w:val="009902DC"/>
    <w:rsid w:val="00990B7A"/>
    <w:rsid w:val="00994224"/>
    <w:rsid w:val="009A2315"/>
    <w:rsid w:val="009B1E33"/>
    <w:rsid w:val="009B2B8F"/>
    <w:rsid w:val="009B607E"/>
    <w:rsid w:val="009D3BC8"/>
    <w:rsid w:val="009D415A"/>
    <w:rsid w:val="009E28C1"/>
    <w:rsid w:val="009F0B54"/>
    <w:rsid w:val="009F187A"/>
    <w:rsid w:val="009F30CF"/>
    <w:rsid w:val="009F3FA4"/>
    <w:rsid w:val="009F76C9"/>
    <w:rsid w:val="00A160E6"/>
    <w:rsid w:val="00A17AC0"/>
    <w:rsid w:val="00A20C25"/>
    <w:rsid w:val="00A30B9C"/>
    <w:rsid w:val="00A314FF"/>
    <w:rsid w:val="00A43A68"/>
    <w:rsid w:val="00A527D5"/>
    <w:rsid w:val="00A615F3"/>
    <w:rsid w:val="00A8175A"/>
    <w:rsid w:val="00A850A8"/>
    <w:rsid w:val="00A8731F"/>
    <w:rsid w:val="00A91DFE"/>
    <w:rsid w:val="00A967BB"/>
    <w:rsid w:val="00AB6320"/>
    <w:rsid w:val="00AC070C"/>
    <w:rsid w:val="00AC560F"/>
    <w:rsid w:val="00AD235A"/>
    <w:rsid w:val="00AD7231"/>
    <w:rsid w:val="00AE3908"/>
    <w:rsid w:val="00B0196D"/>
    <w:rsid w:val="00B05883"/>
    <w:rsid w:val="00B078B0"/>
    <w:rsid w:val="00B15458"/>
    <w:rsid w:val="00B1671B"/>
    <w:rsid w:val="00B17991"/>
    <w:rsid w:val="00B31E50"/>
    <w:rsid w:val="00B45112"/>
    <w:rsid w:val="00B46C3D"/>
    <w:rsid w:val="00B55521"/>
    <w:rsid w:val="00B64C77"/>
    <w:rsid w:val="00B75689"/>
    <w:rsid w:val="00B90B31"/>
    <w:rsid w:val="00B919E8"/>
    <w:rsid w:val="00B91E88"/>
    <w:rsid w:val="00B953A8"/>
    <w:rsid w:val="00B962AD"/>
    <w:rsid w:val="00BA2E7C"/>
    <w:rsid w:val="00BA4170"/>
    <w:rsid w:val="00BA5766"/>
    <w:rsid w:val="00BC189A"/>
    <w:rsid w:val="00BC2D41"/>
    <w:rsid w:val="00BC3AEB"/>
    <w:rsid w:val="00BD29F9"/>
    <w:rsid w:val="00BE0FFD"/>
    <w:rsid w:val="00BE3B6E"/>
    <w:rsid w:val="00BF5049"/>
    <w:rsid w:val="00C13981"/>
    <w:rsid w:val="00C202B6"/>
    <w:rsid w:val="00C247B4"/>
    <w:rsid w:val="00C273F9"/>
    <w:rsid w:val="00C45835"/>
    <w:rsid w:val="00C46FB8"/>
    <w:rsid w:val="00C53742"/>
    <w:rsid w:val="00C578B9"/>
    <w:rsid w:val="00C74ACA"/>
    <w:rsid w:val="00C845DE"/>
    <w:rsid w:val="00C87B61"/>
    <w:rsid w:val="00C87F04"/>
    <w:rsid w:val="00C907B6"/>
    <w:rsid w:val="00C94D6D"/>
    <w:rsid w:val="00CA071B"/>
    <w:rsid w:val="00CA3DC6"/>
    <w:rsid w:val="00CD6F41"/>
    <w:rsid w:val="00D04BC5"/>
    <w:rsid w:val="00D05D82"/>
    <w:rsid w:val="00D06F63"/>
    <w:rsid w:val="00D07EF2"/>
    <w:rsid w:val="00D2146E"/>
    <w:rsid w:val="00D2203B"/>
    <w:rsid w:val="00D41507"/>
    <w:rsid w:val="00D44010"/>
    <w:rsid w:val="00D676B7"/>
    <w:rsid w:val="00D713F8"/>
    <w:rsid w:val="00D717A8"/>
    <w:rsid w:val="00D71DEA"/>
    <w:rsid w:val="00D73849"/>
    <w:rsid w:val="00D83B5A"/>
    <w:rsid w:val="00D83BD6"/>
    <w:rsid w:val="00D87E4D"/>
    <w:rsid w:val="00D93F63"/>
    <w:rsid w:val="00DA49B7"/>
    <w:rsid w:val="00DB0136"/>
    <w:rsid w:val="00DB12FE"/>
    <w:rsid w:val="00DB46BF"/>
    <w:rsid w:val="00DB5CF9"/>
    <w:rsid w:val="00DB68AA"/>
    <w:rsid w:val="00DB7E6A"/>
    <w:rsid w:val="00DC29EA"/>
    <w:rsid w:val="00DC67CD"/>
    <w:rsid w:val="00DC790D"/>
    <w:rsid w:val="00DD3C67"/>
    <w:rsid w:val="00DD50F5"/>
    <w:rsid w:val="00DD569E"/>
    <w:rsid w:val="00DD5E78"/>
    <w:rsid w:val="00DE271E"/>
    <w:rsid w:val="00DF33B5"/>
    <w:rsid w:val="00E13F48"/>
    <w:rsid w:val="00E20D76"/>
    <w:rsid w:val="00E3242B"/>
    <w:rsid w:val="00E339F8"/>
    <w:rsid w:val="00E366A8"/>
    <w:rsid w:val="00E40737"/>
    <w:rsid w:val="00E44A6C"/>
    <w:rsid w:val="00E47AC7"/>
    <w:rsid w:val="00E66689"/>
    <w:rsid w:val="00E72DFC"/>
    <w:rsid w:val="00E73C55"/>
    <w:rsid w:val="00E821B4"/>
    <w:rsid w:val="00E947CF"/>
    <w:rsid w:val="00E9670E"/>
    <w:rsid w:val="00EA47BF"/>
    <w:rsid w:val="00EB27B9"/>
    <w:rsid w:val="00EB6A08"/>
    <w:rsid w:val="00ED0480"/>
    <w:rsid w:val="00EE0060"/>
    <w:rsid w:val="00EE52D7"/>
    <w:rsid w:val="00EE66DC"/>
    <w:rsid w:val="00EF4C15"/>
    <w:rsid w:val="00EF62B4"/>
    <w:rsid w:val="00F00CA3"/>
    <w:rsid w:val="00F10E88"/>
    <w:rsid w:val="00F11ED4"/>
    <w:rsid w:val="00F13B26"/>
    <w:rsid w:val="00F15356"/>
    <w:rsid w:val="00F26150"/>
    <w:rsid w:val="00F27F29"/>
    <w:rsid w:val="00F3208A"/>
    <w:rsid w:val="00F32B17"/>
    <w:rsid w:val="00F334ED"/>
    <w:rsid w:val="00F33953"/>
    <w:rsid w:val="00F339FC"/>
    <w:rsid w:val="00F42FFD"/>
    <w:rsid w:val="00F44F14"/>
    <w:rsid w:val="00F47D78"/>
    <w:rsid w:val="00F5614C"/>
    <w:rsid w:val="00F60097"/>
    <w:rsid w:val="00F6192D"/>
    <w:rsid w:val="00F74924"/>
    <w:rsid w:val="00F779CA"/>
    <w:rsid w:val="00F77F54"/>
    <w:rsid w:val="00F873DE"/>
    <w:rsid w:val="00F87852"/>
    <w:rsid w:val="00F93476"/>
    <w:rsid w:val="00F953E3"/>
    <w:rsid w:val="00FB4E2A"/>
    <w:rsid w:val="00FB4EDB"/>
    <w:rsid w:val="00FB6C38"/>
    <w:rsid w:val="00FB71DB"/>
    <w:rsid w:val="00FC0279"/>
    <w:rsid w:val="00FC3891"/>
    <w:rsid w:val="00FD01F5"/>
    <w:rsid w:val="00FD0690"/>
    <w:rsid w:val="00FD1BCE"/>
    <w:rsid w:val="00FD5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D8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B5CF9"/>
    <w:pPr>
      <w:keepNext/>
      <w:tabs>
        <w:tab w:val="num" w:pos="900"/>
      </w:tabs>
      <w:ind w:left="900" w:hanging="720"/>
      <w:jc w:val="both"/>
      <w:outlineLvl w:val="0"/>
    </w:pPr>
    <w:rPr>
      <w:rFonts w:ascii="Futura" w:hAnsi="Futura"/>
      <w:b/>
      <w:sz w:val="22"/>
      <w:lang w:val="sk-SK"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C458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C458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953E3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DB46B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DB46BF"/>
    <w:rPr>
      <w:rFonts w:ascii="Cambria" w:hAnsi="Cambria" w:cs="Times New Roman"/>
      <w:b/>
      <w:bCs/>
      <w:sz w:val="26"/>
      <w:szCs w:val="26"/>
    </w:rPr>
  </w:style>
  <w:style w:type="table" w:styleId="TableGrid">
    <w:name w:val="Table Grid"/>
    <w:basedOn w:val="TableNormal"/>
    <w:uiPriority w:val="99"/>
    <w:rsid w:val="00960DF7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53E3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06F6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53E3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DB5CF9"/>
    <w:pPr>
      <w:ind w:left="2160" w:hanging="2160"/>
      <w:jc w:val="both"/>
    </w:pPr>
    <w:rPr>
      <w:lang w:val="sk-SK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953E3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5C38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F953E3"/>
    <w:rPr>
      <w:rFonts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5C21DB"/>
    <w:rPr>
      <w:sz w:val="20"/>
      <w:szCs w:val="20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F953E3"/>
    <w:rPr>
      <w:rFonts w:cs="Times New Roman"/>
      <w:sz w:val="24"/>
      <w:szCs w:val="24"/>
    </w:rPr>
  </w:style>
  <w:style w:type="paragraph" w:customStyle="1" w:styleId="LEVEL4">
    <w:name w:val="LEVEL4"/>
    <w:basedOn w:val="Normal"/>
    <w:uiPriority w:val="99"/>
    <w:rsid w:val="00D83B5A"/>
    <w:pPr>
      <w:ind w:left="340"/>
    </w:pPr>
    <w:rPr>
      <w:rFonts w:ascii="FuturaTEE" w:hAnsi="FuturaTEE"/>
      <w:sz w:val="16"/>
      <w:szCs w:val="16"/>
    </w:rPr>
  </w:style>
  <w:style w:type="paragraph" w:customStyle="1" w:styleId="LEVEL3">
    <w:name w:val="LEVEL3"/>
    <w:basedOn w:val="Normal"/>
    <w:uiPriority w:val="99"/>
    <w:rsid w:val="00D83B5A"/>
    <w:pPr>
      <w:ind w:left="170"/>
    </w:pPr>
    <w:rPr>
      <w:rFonts w:ascii="FuturaTEE" w:hAnsi="FuturaTEE"/>
      <w:sz w:val="16"/>
      <w:szCs w:val="16"/>
    </w:rPr>
  </w:style>
  <w:style w:type="paragraph" w:customStyle="1" w:styleId="LEVEL2">
    <w:name w:val="LEVEL2"/>
    <w:basedOn w:val="Normal"/>
    <w:uiPriority w:val="99"/>
    <w:rsid w:val="00C13981"/>
    <w:pPr>
      <w:ind w:left="170"/>
    </w:pPr>
    <w:rPr>
      <w:rFonts w:ascii="FuturaTEE" w:hAnsi="FuturaTEE"/>
      <w:sz w:val="16"/>
      <w:szCs w:val="16"/>
    </w:rPr>
  </w:style>
  <w:style w:type="paragraph" w:customStyle="1" w:styleId="TACLVL1">
    <w:name w:val="TACLVL1"/>
    <w:basedOn w:val="Normal"/>
    <w:uiPriority w:val="99"/>
    <w:rsid w:val="00573895"/>
    <w:pPr>
      <w:jc w:val="both"/>
      <w:outlineLvl w:val="0"/>
    </w:pPr>
    <w:rPr>
      <w:rFonts w:ascii="FuturaTEE" w:hAnsi="FuturaTEE" w:cs="Courier New"/>
      <w:bCs/>
      <w:sz w:val="22"/>
      <w:szCs w:val="22"/>
    </w:rPr>
  </w:style>
  <w:style w:type="paragraph" w:customStyle="1" w:styleId="TACLVL2">
    <w:name w:val="TACLVL2"/>
    <w:basedOn w:val="Normal"/>
    <w:uiPriority w:val="99"/>
    <w:rsid w:val="00573895"/>
    <w:pPr>
      <w:ind w:left="284"/>
      <w:jc w:val="both"/>
      <w:outlineLvl w:val="0"/>
    </w:pPr>
    <w:rPr>
      <w:rFonts w:ascii="FuturaTEE" w:hAnsi="FuturaTEE" w:cs="Courier New"/>
      <w:bCs/>
      <w:sz w:val="22"/>
      <w:szCs w:val="22"/>
    </w:rPr>
  </w:style>
  <w:style w:type="character" w:customStyle="1" w:styleId="TACb">
    <w:name w:val="TACb"/>
    <w:basedOn w:val="TAC"/>
    <w:uiPriority w:val="99"/>
    <w:rsid w:val="00820498"/>
    <w:rPr>
      <w:rFonts w:cs="Courier New"/>
      <w:b/>
      <w:bCs/>
      <w:szCs w:val="22"/>
    </w:rPr>
  </w:style>
  <w:style w:type="character" w:customStyle="1" w:styleId="TAC">
    <w:name w:val="TAC"/>
    <w:basedOn w:val="DefaultParagraphFont"/>
    <w:uiPriority w:val="99"/>
    <w:rsid w:val="00820498"/>
    <w:rPr>
      <w:rFonts w:ascii="FuturaTEE" w:hAnsi="FuturaTEE" w:cs="Times New Roman"/>
      <w:sz w:val="22"/>
    </w:rPr>
  </w:style>
  <w:style w:type="character" w:customStyle="1" w:styleId="TACbu">
    <w:name w:val="TACbu"/>
    <w:basedOn w:val="TAC"/>
    <w:uiPriority w:val="99"/>
    <w:rsid w:val="00820498"/>
    <w:rPr>
      <w:b/>
      <w:u w:val="single"/>
    </w:rPr>
  </w:style>
  <w:style w:type="character" w:customStyle="1" w:styleId="TACi">
    <w:name w:val="TACi"/>
    <w:basedOn w:val="TAC"/>
    <w:uiPriority w:val="99"/>
    <w:rsid w:val="00820498"/>
    <w:rPr>
      <w:i/>
    </w:rPr>
  </w:style>
  <w:style w:type="character" w:customStyle="1" w:styleId="TACbi">
    <w:name w:val="TACbi"/>
    <w:basedOn w:val="TAC"/>
    <w:uiPriority w:val="99"/>
    <w:rsid w:val="00820498"/>
    <w:rPr>
      <w:b/>
      <w:i/>
    </w:rPr>
  </w:style>
  <w:style w:type="character" w:customStyle="1" w:styleId="TACu">
    <w:name w:val="TACu"/>
    <w:basedOn w:val="TAC"/>
    <w:uiPriority w:val="99"/>
    <w:rsid w:val="00820498"/>
    <w:rPr>
      <w:u w:val="single"/>
    </w:rPr>
  </w:style>
  <w:style w:type="character" w:customStyle="1" w:styleId="OVER">
    <w:name w:val="OVER"/>
    <w:basedOn w:val="DefaultParagraphFont"/>
    <w:uiPriority w:val="99"/>
    <w:rsid w:val="00820498"/>
    <w:rPr>
      <w:rFonts w:ascii="FuturaTEE" w:hAnsi="FuturaTEE" w:cs="Times New Roman"/>
      <w:sz w:val="16"/>
      <w:szCs w:val="16"/>
    </w:rPr>
  </w:style>
  <w:style w:type="character" w:customStyle="1" w:styleId="OVERbu">
    <w:name w:val="OVERbu"/>
    <w:basedOn w:val="OVER"/>
    <w:uiPriority w:val="99"/>
    <w:rsid w:val="00820498"/>
    <w:rPr>
      <w:b/>
      <w:u w:val="single"/>
    </w:rPr>
  </w:style>
  <w:style w:type="paragraph" w:customStyle="1" w:styleId="TEXT">
    <w:name w:val="TEXT"/>
    <w:uiPriority w:val="99"/>
    <w:rsid w:val="00065BF7"/>
    <w:rPr>
      <w:rFonts w:ascii="FuturaTEE" w:hAnsi="FuturaTEE" w:cs="Courier New"/>
    </w:rPr>
  </w:style>
  <w:style w:type="paragraph" w:customStyle="1" w:styleId="NADPIS1">
    <w:name w:val="NADPIS1"/>
    <w:basedOn w:val="TEXT"/>
    <w:next w:val="TEXT"/>
    <w:uiPriority w:val="99"/>
    <w:rsid w:val="009B1E33"/>
    <w:pPr>
      <w:numPr>
        <w:numId w:val="2"/>
      </w:numPr>
      <w:spacing w:before="480"/>
      <w:ind w:left="357" w:hanging="357"/>
    </w:pPr>
    <w:rPr>
      <w:b/>
    </w:rPr>
  </w:style>
  <w:style w:type="paragraph" w:customStyle="1" w:styleId="NADPIS2">
    <w:name w:val="NADPIS2"/>
    <w:basedOn w:val="NADPIS1"/>
    <w:next w:val="TEXT"/>
    <w:uiPriority w:val="99"/>
    <w:rsid w:val="009B1E33"/>
    <w:pPr>
      <w:numPr>
        <w:ilvl w:val="1"/>
      </w:numPr>
      <w:spacing w:before="420" w:after="60"/>
      <w:ind w:left="601" w:hanging="431"/>
    </w:pPr>
    <w:rPr>
      <w:lang w:val="en-US"/>
    </w:rPr>
  </w:style>
  <w:style w:type="paragraph" w:customStyle="1" w:styleId="NADPIS3">
    <w:name w:val="NADPIS3"/>
    <w:basedOn w:val="NADPIS2"/>
    <w:next w:val="TEXT"/>
    <w:uiPriority w:val="99"/>
    <w:rsid w:val="00B31E50"/>
    <w:pPr>
      <w:numPr>
        <w:ilvl w:val="0"/>
        <w:numId w:val="0"/>
      </w:numPr>
    </w:pPr>
    <w:rPr>
      <w:u w:val="single"/>
    </w:rPr>
  </w:style>
  <w:style w:type="character" w:customStyle="1" w:styleId="TEXTu">
    <w:name w:val="TEXT_u"/>
    <w:uiPriority w:val="99"/>
    <w:rsid w:val="00A43A68"/>
    <w:rPr>
      <w:rFonts w:ascii="FuturaTEE" w:hAnsi="FuturaTEE"/>
      <w:sz w:val="22"/>
      <w:u w:val="single"/>
    </w:rPr>
  </w:style>
  <w:style w:type="character" w:customStyle="1" w:styleId="TEXTb">
    <w:name w:val="TEXT_b"/>
    <w:uiPriority w:val="99"/>
    <w:rsid w:val="0033435E"/>
    <w:rPr>
      <w:rFonts w:ascii="FuturaTEE" w:hAnsi="FuturaTEE"/>
      <w:b/>
      <w:sz w:val="22"/>
    </w:rPr>
  </w:style>
  <w:style w:type="character" w:customStyle="1" w:styleId="TEXTbu">
    <w:name w:val="TEXT_bu"/>
    <w:uiPriority w:val="99"/>
    <w:rsid w:val="0033435E"/>
    <w:rPr>
      <w:rFonts w:ascii="FuturaTEE" w:hAnsi="FuturaTEE"/>
      <w:b/>
      <w:sz w:val="22"/>
      <w:u w:val="single"/>
    </w:rPr>
  </w:style>
  <w:style w:type="character" w:customStyle="1" w:styleId="TEXTi">
    <w:name w:val="TEXT_i"/>
    <w:uiPriority w:val="99"/>
    <w:rsid w:val="0033435E"/>
    <w:rPr>
      <w:rFonts w:ascii="FuturaTEE" w:hAnsi="FuturaTEE"/>
      <w:i/>
      <w:sz w:val="22"/>
    </w:rPr>
  </w:style>
  <w:style w:type="character" w:customStyle="1" w:styleId="TEXTbi">
    <w:name w:val="TEXT_bi"/>
    <w:uiPriority w:val="99"/>
    <w:rsid w:val="0033435E"/>
    <w:rPr>
      <w:rFonts w:ascii="FuturaTEE" w:hAnsi="FuturaTEE"/>
      <w:b/>
      <w:i/>
      <w:sz w:val="22"/>
    </w:rPr>
  </w:style>
  <w:style w:type="character" w:customStyle="1" w:styleId="TEXTiu">
    <w:name w:val="TEXT_iu"/>
    <w:uiPriority w:val="99"/>
    <w:rsid w:val="0033435E"/>
    <w:rPr>
      <w:rFonts w:ascii="FuturaTEE" w:hAnsi="FuturaTEE"/>
      <w:i/>
      <w:sz w:val="22"/>
      <w:u w:val="single"/>
    </w:rPr>
  </w:style>
  <w:style w:type="character" w:customStyle="1" w:styleId="TEXTbiu">
    <w:name w:val="TEXT_biu"/>
    <w:uiPriority w:val="99"/>
    <w:rsid w:val="0033435E"/>
    <w:rPr>
      <w:rFonts w:ascii="FuturaTEE" w:hAnsi="FuturaTEE"/>
      <w:b/>
      <w:i/>
      <w:sz w:val="22"/>
      <w:u w:val="single"/>
    </w:rPr>
  </w:style>
  <w:style w:type="paragraph" w:customStyle="1" w:styleId="TEXTODR">
    <w:name w:val="TEXT_ODR"/>
    <w:basedOn w:val="TEXT"/>
    <w:uiPriority w:val="99"/>
    <w:rsid w:val="009B1E33"/>
    <w:pPr>
      <w:numPr>
        <w:numId w:val="10"/>
      </w:numPr>
    </w:pPr>
  </w:style>
  <w:style w:type="paragraph" w:customStyle="1" w:styleId="TEXT8">
    <w:name w:val="TEXT8"/>
    <w:basedOn w:val="TEXT"/>
    <w:uiPriority w:val="99"/>
    <w:rsid w:val="009B1E33"/>
    <w:rPr>
      <w:sz w:val="16"/>
    </w:rPr>
  </w:style>
  <w:style w:type="paragraph" w:customStyle="1" w:styleId="TEXT8b">
    <w:name w:val="TEXT8_b"/>
    <w:basedOn w:val="TEXT8"/>
    <w:uiPriority w:val="99"/>
    <w:rsid w:val="009B1E33"/>
    <w:rPr>
      <w:b/>
    </w:rPr>
  </w:style>
  <w:style w:type="paragraph" w:customStyle="1" w:styleId="ANNEX">
    <w:name w:val="ANNEX"/>
    <w:basedOn w:val="TEXT"/>
    <w:next w:val="TEXT"/>
    <w:uiPriority w:val="99"/>
    <w:rsid w:val="009B1E33"/>
    <w:pPr>
      <w:jc w:val="center"/>
    </w:pPr>
    <w:rPr>
      <w:b/>
    </w:rPr>
  </w:style>
  <w:style w:type="character" w:styleId="PageNumber">
    <w:name w:val="page number"/>
    <w:basedOn w:val="DefaultParagraphFont"/>
    <w:uiPriority w:val="99"/>
    <w:rsid w:val="00290AE1"/>
    <w:rPr>
      <w:rFonts w:cs="Times New Roman"/>
    </w:rPr>
  </w:style>
  <w:style w:type="character" w:styleId="Hyperlink">
    <w:name w:val="Hyperlink"/>
    <w:basedOn w:val="DefaultParagraphFont"/>
    <w:uiPriority w:val="99"/>
    <w:rsid w:val="003A060E"/>
    <w:rPr>
      <w:rFonts w:cs="Times New Roman"/>
      <w:color w:val="0000FF"/>
      <w:u w:val="single"/>
    </w:rPr>
  </w:style>
  <w:style w:type="character" w:customStyle="1" w:styleId="OVERb">
    <w:name w:val="OVERb"/>
    <w:basedOn w:val="OVER"/>
    <w:uiPriority w:val="99"/>
    <w:rsid w:val="001E152D"/>
    <w:rPr>
      <w:b/>
    </w:rPr>
  </w:style>
  <w:style w:type="paragraph" w:styleId="FootnoteText">
    <w:name w:val="footnote text"/>
    <w:basedOn w:val="Normal"/>
    <w:link w:val="FootnoteTextChar"/>
    <w:uiPriority w:val="99"/>
    <w:semiHidden/>
    <w:rsid w:val="002339A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1462B9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339A7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2</Pages>
  <Words>154</Words>
  <Characters>909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0Limit Application           0Limit Review</dc:title>
  <dc:subject/>
  <dc:creator>blaha</dc:creator>
  <cp:keywords/>
  <dc:description/>
  <cp:lastModifiedBy>blaha</cp:lastModifiedBy>
  <cp:revision>4</cp:revision>
  <dcterms:created xsi:type="dcterms:W3CDTF">2011-01-30T15:01:00Z</dcterms:created>
  <dcterms:modified xsi:type="dcterms:W3CDTF">2011-01-30T18:51:00Z</dcterms:modified>
</cp:coreProperties>
</file>