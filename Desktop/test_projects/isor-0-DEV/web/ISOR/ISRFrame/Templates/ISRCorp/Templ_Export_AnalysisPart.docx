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082" w:rsidRDefault="004F5082" w:rsidP="00F045A8">
      <w:pPr>
        <w:pStyle w:val="NADPIS1"/>
        <w:numPr>
          <w:ilvl w:val="0"/>
          <w:numId w:val="0"/>
        </w:numPr>
      </w:pPr>
      <w:bookmarkStart w:id="0" w:name="ANALYSIS_PART"/>
    </w:p>
    <w:p w:rsidR="004F5082" w:rsidRPr="009B1E33" w:rsidRDefault="004F5082" w:rsidP="00F045A8">
      <w:pPr>
        <w:pStyle w:val="NADPIS1"/>
        <w:ind w:left="357" w:hanging="357"/>
      </w:pPr>
      <w:r>
        <w:br w:type="page"/>
      </w:r>
      <w:r w:rsidRPr="009B1E33">
        <w:t>CREDIT EVALUATION (CA)</w:t>
      </w:r>
      <w:r>
        <w:t xml:space="preserve"> - #PART_IDENT#</w:t>
      </w:r>
    </w:p>
    <w:p w:rsidR="004F5082" w:rsidRPr="00704D9D" w:rsidRDefault="004F5082" w:rsidP="0033435E">
      <w:pPr>
        <w:pStyle w:val="TEXT"/>
      </w:pPr>
      <w:r>
        <w:t>#SECT1#</w:t>
      </w:r>
    </w:p>
    <w:p w:rsidR="004F5082" w:rsidRPr="00704D9D" w:rsidRDefault="004F5082" w:rsidP="0033435E">
      <w:pPr>
        <w:pStyle w:val="NADPIS2"/>
      </w:pPr>
      <w:r w:rsidRPr="00704D9D">
        <w:t>Management &amp; Strategy</w:t>
      </w:r>
    </w:p>
    <w:p w:rsidR="004F5082" w:rsidRPr="00704D9D" w:rsidRDefault="004F5082" w:rsidP="0033435E">
      <w:pPr>
        <w:pStyle w:val="TEXT"/>
        <w:rPr>
          <w:lang w:val="en-US"/>
        </w:rPr>
      </w:pPr>
      <w:r w:rsidRPr="00704D9D">
        <w:rPr>
          <w:lang w:val="en-US"/>
        </w:rPr>
        <w:t xml:space="preserve"> #ANA02#</w:t>
      </w:r>
    </w:p>
    <w:p w:rsidR="004F5082" w:rsidRPr="00704D9D" w:rsidRDefault="004F5082" w:rsidP="0033435E">
      <w:pPr>
        <w:pStyle w:val="NADPIS2"/>
      </w:pPr>
      <w:r w:rsidRPr="00704D9D">
        <w:t>Financial Analysis</w:t>
      </w:r>
    </w:p>
    <w:p w:rsidR="004F5082" w:rsidRPr="00704D9D" w:rsidRDefault="004F5082" w:rsidP="0033435E">
      <w:pPr>
        <w:pStyle w:val="TEXT"/>
      </w:pPr>
      <w:r>
        <w:t>#SECT2#</w:t>
      </w:r>
    </w:p>
    <w:p w:rsidR="004F5082" w:rsidRPr="00704D9D" w:rsidRDefault="004F5082" w:rsidP="006242C3">
      <w:pPr>
        <w:pStyle w:val="NADPIS2"/>
      </w:pPr>
      <w:r w:rsidRPr="00704D9D">
        <w:t>Rating &amp; Collateral</w:t>
      </w:r>
    </w:p>
    <w:p w:rsidR="004F5082" w:rsidRPr="00704D9D" w:rsidRDefault="004F5082" w:rsidP="006242C3">
      <w:pPr>
        <w:pStyle w:val="NADPIS3"/>
      </w:pPr>
      <w:r w:rsidRPr="00704D9D">
        <w:t>Customer rating:</w:t>
      </w:r>
    </w:p>
    <w:p w:rsidR="004F5082" w:rsidRPr="00704D9D" w:rsidRDefault="004F5082" w:rsidP="006242C3">
      <w:pPr>
        <w:pStyle w:val="TEXT"/>
      </w:pPr>
      <w:r>
        <w:t>#SECT3#</w:t>
      </w:r>
    </w:p>
    <w:p w:rsidR="004F5082" w:rsidRDefault="004F5082" w:rsidP="006242C3">
      <w:pPr>
        <w:pStyle w:val="NADPIS3"/>
      </w:pPr>
      <w:r w:rsidRPr="00704D9D">
        <w:t xml:space="preserve">Collateral rating: </w:t>
      </w:r>
    </w:p>
    <w:p w:rsidR="004F5082" w:rsidRPr="00704D9D" w:rsidRDefault="004F5082" w:rsidP="006242C3">
      <w:pPr>
        <w:pStyle w:val="TEXT"/>
        <w:rPr>
          <w:lang w:val="en-US"/>
        </w:rPr>
      </w:pPr>
      <w:r w:rsidRPr="00704D9D">
        <w:rPr>
          <w:lang w:val="en-US"/>
        </w:rPr>
        <w:t>#ANA03#</w:t>
      </w:r>
    </w:p>
    <w:p w:rsidR="004F5082" w:rsidRPr="00704D9D" w:rsidRDefault="004F5082" w:rsidP="006242C3">
      <w:pPr>
        <w:pStyle w:val="NADPIS1"/>
      </w:pPr>
      <w:r w:rsidRPr="00704D9D">
        <w:t>CUSTOMER RELATIONSHIP (AM)</w:t>
      </w:r>
    </w:p>
    <w:p w:rsidR="004F5082" w:rsidRPr="00704D9D" w:rsidRDefault="004F5082" w:rsidP="006242C3">
      <w:pPr>
        <w:pStyle w:val="NADPIS2"/>
      </w:pPr>
      <w:r w:rsidRPr="00704D9D">
        <w:t>RORWA analysis</w:t>
      </w:r>
    </w:p>
    <w:p w:rsidR="004F5082" w:rsidRPr="00704D9D" w:rsidRDefault="004F5082" w:rsidP="006242C3">
      <w:pPr>
        <w:pStyle w:val="TEXT"/>
        <w:rPr>
          <w:lang w:val="en-US"/>
        </w:rPr>
      </w:pPr>
      <w:r w:rsidRPr="00704D9D">
        <w:rPr>
          <w:lang w:val="en-US"/>
        </w:rPr>
        <w:t>... Table from profitability file...</w:t>
      </w:r>
    </w:p>
    <w:p w:rsidR="004F5082" w:rsidRPr="00704D9D" w:rsidRDefault="004F5082" w:rsidP="006242C3">
      <w:pPr>
        <w:pStyle w:val="NADPIS2"/>
      </w:pPr>
      <w:r w:rsidRPr="00704D9D">
        <w:t xml:space="preserve">Relationship objectives </w:t>
      </w:r>
    </w:p>
    <w:p w:rsidR="004F5082" w:rsidRPr="00704D9D" w:rsidRDefault="004F5082" w:rsidP="006242C3">
      <w:pPr>
        <w:pStyle w:val="NADPIS3"/>
      </w:pPr>
      <w:r w:rsidRPr="00704D9D">
        <w:t>Track Record</w:t>
      </w:r>
    </w:p>
    <w:p w:rsidR="004F5082" w:rsidRPr="00704D9D" w:rsidRDefault="004F5082" w:rsidP="006242C3">
      <w:pPr>
        <w:pStyle w:val="TEXT"/>
      </w:pPr>
      <w:r w:rsidRPr="00704D9D">
        <w:t>#HTR#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/>
      </w:tblPr>
      <w:tblGrid>
        <w:gridCol w:w="4253"/>
        <w:gridCol w:w="1304"/>
        <w:gridCol w:w="4763"/>
      </w:tblGrid>
      <w:tr w:rsidR="004F5082" w:rsidRPr="00704D9D" w:rsidTr="00B05883">
        <w:tc>
          <w:tcPr>
            <w:tcW w:w="4253" w:type="dxa"/>
          </w:tcPr>
          <w:p w:rsidR="004F5082" w:rsidRPr="00704D9D" w:rsidRDefault="004F5082" w:rsidP="00A20C25">
            <w:pPr>
              <w:jc w:val="both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#HTR.TEMPL#</w:t>
            </w:r>
          </w:p>
        </w:tc>
        <w:tc>
          <w:tcPr>
            <w:tcW w:w="1304" w:type="dxa"/>
          </w:tcPr>
          <w:p w:rsidR="004F5082" w:rsidRPr="00704D9D" w:rsidRDefault="004F5082" w:rsidP="00A20C25">
            <w:pPr>
              <w:jc w:val="center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4763" w:type="dxa"/>
          </w:tcPr>
          <w:p w:rsidR="004F5082" w:rsidRPr="00704D9D" w:rsidRDefault="004F5082" w:rsidP="00A20C25">
            <w:pPr>
              <w:jc w:val="both"/>
              <w:outlineLvl w:val="0"/>
              <w:rPr>
                <w:rFonts w:ascii="FuturaTEE" w:hAnsi="FuturaTEE" w:cs="Courier New"/>
                <w:bCs/>
                <w:i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Cs/>
                <w:i/>
                <w:sz w:val="20"/>
                <w:szCs w:val="20"/>
              </w:rPr>
              <w:t>xx</w:t>
            </w:r>
          </w:p>
        </w:tc>
      </w:tr>
      <w:tr w:rsidR="004F5082" w:rsidRPr="00704D9D" w:rsidTr="00B05883">
        <w:tc>
          <w:tcPr>
            <w:tcW w:w="4253" w:type="dxa"/>
          </w:tcPr>
          <w:p w:rsidR="004F5082" w:rsidRPr="00704D9D" w:rsidRDefault="004F5082" w:rsidP="00A20C25">
            <w:pPr>
              <w:jc w:val="both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1304" w:type="dxa"/>
          </w:tcPr>
          <w:p w:rsidR="004F5082" w:rsidRPr="00704D9D" w:rsidRDefault="004F5082" w:rsidP="00A20C25">
            <w:pPr>
              <w:jc w:val="center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4763" w:type="dxa"/>
          </w:tcPr>
          <w:p w:rsidR="004F5082" w:rsidRPr="00704D9D" w:rsidRDefault="004F5082" w:rsidP="00A20C25">
            <w:pPr>
              <w:jc w:val="both"/>
              <w:outlineLvl w:val="0"/>
              <w:rPr>
                <w:rFonts w:ascii="FuturaTEE" w:hAnsi="FuturaTEE" w:cs="Courier New"/>
                <w:bCs/>
                <w:i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Cs/>
                <w:i/>
                <w:sz w:val="20"/>
                <w:szCs w:val="20"/>
              </w:rPr>
              <w:t>xx</w:t>
            </w:r>
          </w:p>
        </w:tc>
      </w:tr>
      <w:tr w:rsidR="004F5082" w:rsidRPr="00704D9D" w:rsidTr="00B05883">
        <w:tc>
          <w:tcPr>
            <w:tcW w:w="4253" w:type="dxa"/>
          </w:tcPr>
          <w:p w:rsidR="004F5082" w:rsidRPr="00704D9D" w:rsidRDefault="004F5082" w:rsidP="00A20C25">
            <w:pPr>
              <w:jc w:val="both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1304" w:type="dxa"/>
          </w:tcPr>
          <w:p w:rsidR="004F5082" w:rsidRPr="00704D9D" w:rsidRDefault="004F5082" w:rsidP="00A20C25">
            <w:pPr>
              <w:jc w:val="center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4763" w:type="dxa"/>
          </w:tcPr>
          <w:p w:rsidR="004F5082" w:rsidRPr="00704D9D" w:rsidRDefault="004F5082" w:rsidP="00A20C25">
            <w:pPr>
              <w:jc w:val="both"/>
              <w:outlineLvl w:val="0"/>
              <w:rPr>
                <w:rFonts w:ascii="FuturaTEE" w:hAnsi="FuturaTEE" w:cs="Courier New"/>
                <w:bCs/>
                <w:i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Cs/>
                <w:i/>
                <w:sz w:val="20"/>
                <w:szCs w:val="20"/>
              </w:rPr>
              <w:t>xx</w:t>
            </w:r>
          </w:p>
        </w:tc>
      </w:tr>
    </w:tbl>
    <w:p w:rsidR="004F5082" w:rsidRPr="00704D9D" w:rsidRDefault="004F5082" w:rsidP="006242C3">
      <w:pPr>
        <w:pStyle w:val="NADPIS3"/>
      </w:pPr>
      <w:r w:rsidRPr="00704D9D">
        <w:t>Group of Connected Companies</w:t>
      </w:r>
    </w:p>
    <w:p w:rsidR="004F5082" w:rsidRPr="00704D9D" w:rsidRDefault="004F5082" w:rsidP="006242C3">
      <w:pPr>
        <w:pStyle w:val="TEXT"/>
      </w:pPr>
      <w:r w:rsidRPr="00704D9D">
        <w:t>#ANA04#</w:t>
      </w:r>
    </w:p>
    <w:p w:rsidR="004F5082" w:rsidRPr="00704D9D" w:rsidRDefault="004F5082" w:rsidP="006242C3">
      <w:pPr>
        <w:pStyle w:val="NADPIS1"/>
      </w:pPr>
      <w:r w:rsidRPr="00D676B7">
        <w:t>SUMMARY</w:t>
      </w:r>
      <w:r w:rsidRPr="00704D9D">
        <w:t xml:space="preserve"> </w:t>
      </w:r>
    </w:p>
    <w:p w:rsidR="004F5082" w:rsidRPr="00704D9D" w:rsidRDefault="004F5082" w:rsidP="006242C3">
      <w:pPr>
        <w:pStyle w:val="TEXT"/>
        <w:rPr>
          <w:lang w:val="en-US"/>
        </w:rPr>
      </w:pPr>
      <w:r>
        <w:rPr>
          <w:lang w:val="en-US"/>
        </w:rPr>
        <w:t>#SECT4#</w:t>
      </w:r>
    </w:p>
    <w:p w:rsidR="004F5082" w:rsidRPr="00704D9D" w:rsidRDefault="004F5082" w:rsidP="006242C3">
      <w:pPr>
        <w:pStyle w:val="NADPIS2"/>
      </w:pPr>
      <w:r w:rsidRPr="00704D9D">
        <w:t>Portfolio Information</w:t>
      </w:r>
    </w:p>
    <w:p w:rsidR="004F5082" w:rsidRDefault="004F5082" w:rsidP="006242C3">
      <w:pPr>
        <w:pStyle w:val="TEXT"/>
      </w:pPr>
      <w:r w:rsidRPr="00704D9D">
        <w:t>#ANA05#</w:t>
      </w:r>
    </w:p>
    <w:p w:rsidR="004F5082" w:rsidRDefault="004F5082" w:rsidP="006242C3">
      <w:pPr>
        <w:pStyle w:val="TEXT"/>
        <w:rPr>
          <w:lang w:val="en-US"/>
        </w:rPr>
      </w:pPr>
      <w:r>
        <w:rPr>
          <w:lang w:val="en-US"/>
        </w:rPr>
        <w:t>#SECT5#</w:t>
      </w:r>
    </w:p>
    <w:p w:rsidR="004F5082" w:rsidRDefault="004F5082" w:rsidP="006242C3">
      <w:pPr>
        <w:pStyle w:val="TEXT"/>
        <w:rPr>
          <w:lang w:val="en-US"/>
        </w:rPr>
      </w:pPr>
      <w:r>
        <w:rPr>
          <w:lang w:val="en-US"/>
        </w:rPr>
        <w:br w:type="page"/>
      </w:r>
    </w:p>
    <w:p w:rsidR="004F5082" w:rsidRDefault="004F5082" w:rsidP="006242C3">
      <w:pPr>
        <w:pStyle w:val="TEXT"/>
        <w:rPr>
          <w:lang w:val="en-US"/>
        </w:rPr>
      </w:pPr>
      <w:r>
        <w:rPr>
          <w:lang w:val="en-US"/>
        </w:rPr>
        <w:t>#ANNEX#</w:t>
      </w:r>
    </w:p>
    <w:p w:rsidR="004F5082" w:rsidRDefault="004F5082" w:rsidP="006242C3">
      <w:pPr>
        <w:pStyle w:val="TEXT"/>
        <w:rPr>
          <w:lang w:val="en-US"/>
        </w:rPr>
      </w:pPr>
    </w:p>
    <w:p w:rsidR="004F5082" w:rsidRDefault="004F5082" w:rsidP="006242C3">
      <w:pPr>
        <w:pStyle w:val="TEXT"/>
        <w:rPr>
          <w:lang w:val="en-US"/>
        </w:rPr>
      </w:pPr>
    </w:p>
    <w:bookmarkEnd w:id="0"/>
    <w:p w:rsidR="004F5082" w:rsidRPr="00704D9D" w:rsidRDefault="004F5082" w:rsidP="006242C3">
      <w:pPr>
        <w:pStyle w:val="TEXT"/>
        <w:rPr>
          <w:lang w:val="en-US"/>
        </w:rPr>
      </w:pPr>
    </w:p>
    <w:sectPr w:rsidR="004F5082" w:rsidRPr="00704D9D" w:rsidSect="005A4395">
      <w:footerReference w:type="even" r:id="rId7"/>
      <w:footerReference w:type="default" r:id="rId8"/>
      <w:pgSz w:w="11906" w:h="16838" w:code="9"/>
      <w:pgMar w:top="1418" w:right="851" w:bottom="680" w:left="851" w:header="0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082" w:rsidRDefault="004F5082">
      <w:r>
        <w:separator/>
      </w:r>
    </w:p>
  </w:endnote>
  <w:endnote w:type="continuationSeparator" w:id="0">
    <w:p w:rsidR="004F5082" w:rsidRDefault="004F50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FuturaTEE">
    <w:altName w:val="Times New Roman"/>
    <w:panose1 w:val="00000000000000000000"/>
    <w:charset w:val="00"/>
    <w:family w:val="auto"/>
    <w:pitch w:val="variable"/>
    <w:sig w:usb0="00000007" w:usb1="00000000" w:usb2="00000000" w:usb3="00000000" w:csb0="00000083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082" w:rsidRDefault="004F5082" w:rsidP="00D713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5082" w:rsidRDefault="004F5082" w:rsidP="00290AE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082" w:rsidRPr="00BD29F9" w:rsidRDefault="004F5082" w:rsidP="00D713F8">
    <w:pPr>
      <w:pStyle w:val="Footer"/>
      <w:framePr w:wrap="around" w:vAnchor="text" w:hAnchor="margin" w:xAlign="right" w:y="1"/>
      <w:rPr>
        <w:rStyle w:val="PageNumber"/>
        <w:rFonts w:ascii="FuturaTEE" w:hAnsi="FuturaTEE"/>
      </w:rPr>
    </w:pPr>
    <w:r w:rsidRPr="00BD29F9">
      <w:rPr>
        <w:rStyle w:val="PageNumber"/>
        <w:rFonts w:ascii="FuturaTEE" w:hAnsi="FuturaTEE"/>
      </w:rPr>
      <w:fldChar w:fldCharType="begin"/>
    </w:r>
    <w:r w:rsidRPr="00BD29F9">
      <w:rPr>
        <w:rStyle w:val="PageNumber"/>
        <w:rFonts w:ascii="FuturaTEE" w:hAnsi="FuturaTEE"/>
      </w:rPr>
      <w:instrText xml:space="preserve"> PAGE  </w:instrText>
    </w:r>
    <w:r w:rsidRPr="00BD29F9">
      <w:rPr>
        <w:rStyle w:val="PageNumber"/>
        <w:rFonts w:ascii="FuturaTEE" w:hAnsi="FuturaTEE"/>
      </w:rPr>
      <w:fldChar w:fldCharType="separate"/>
    </w:r>
    <w:r>
      <w:rPr>
        <w:rStyle w:val="PageNumber"/>
        <w:rFonts w:ascii="FuturaTEE" w:hAnsi="FuturaTEE"/>
        <w:noProof/>
      </w:rPr>
      <w:t>3</w:t>
    </w:r>
    <w:r w:rsidRPr="00BD29F9">
      <w:rPr>
        <w:rStyle w:val="PageNumber"/>
        <w:rFonts w:ascii="FuturaTEE" w:hAnsi="FuturaTEE"/>
      </w:rPr>
      <w:fldChar w:fldCharType="end"/>
    </w:r>
    <w:r w:rsidRPr="00BD29F9">
      <w:rPr>
        <w:rStyle w:val="PageNumber"/>
        <w:rFonts w:ascii="FuturaTEE" w:hAnsi="FuturaTEE"/>
      </w:rPr>
      <w:t>/</w:t>
    </w:r>
    <w:r w:rsidRPr="00BD29F9">
      <w:rPr>
        <w:rStyle w:val="PageNumber"/>
        <w:rFonts w:ascii="FuturaTEE" w:hAnsi="FuturaTEE"/>
      </w:rPr>
      <w:fldChar w:fldCharType="begin"/>
    </w:r>
    <w:r w:rsidRPr="00BD29F9">
      <w:rPr>
        <w:rStyle w:val="PageNumber"/>
        <w:rFonts w:ascii="FuturaTEE" w:hAnsi="FuturaTEE"/>
      </w:rPr>
      <w:instrText xml:space="preserve"> NUMPAGES </w:instrText>
    </w:r>
    <w:r w:rsidRPr="00BD29F9">
      <w:rPr>
        <w:rStyle w:val="PageNumber"/>
        <w:rFonts w:ascii="FuturaTEE" w:hAnsi="FuturaTEE"/>
      </w:rPr>
      <w:fldChar w:fldCharType="separate"/>
    </w:r>
    <w:r>
      <w:rPr>
        <w:rStyle w:val="PageNumber"/>
        <w:rFonts w:ascii="FuturaTEE" w:hAnsi="FuturaTEE"/>
        <w:noProof/>
      </w:rPr>
      <w:t>3</w:t>
    </w:r>
    <w:r w:rsidRPr="00BD29F9">
      <w:rPr>
        <w:rStyle w:val="PageNumber"/>
        <w:rFonts w:ascii="FuturaTEE" w:hAnsi="FuturaTEE"/>
      </w:rPr>
      <w:fldChar w:fldCharType="end"/>
    </w:r>
  </w:p>
  <w:p w:rsidR="004F5082" w:rsidRPr="00BD29F9" w:rsidRDefault="004F5082" w:rsidP="00290AE1">
    <w:pPr>
      <w:pStyle w:val="Footer"/>
      <w:ind w:right="360"/>
      <w:jc w:val="center"/>
      <w:rPr>
        <w:rFonts w:ascii="FuturaTEE" w:hAnsi="FuturaTEE"/>
        <w:sz w:val="20"/>
        <w:szCs w:val="20"/>
      </w:rPr>
    </w:pPr>
    <w:r w:rsidRPr="00BD29F9">
      <w:rPr>
        <w:rFonts w:ascii="FuturaTEE" w:hAnsi="FuturaTEE"/>
        <w:sz w:val="20"/>
        <w:szCs w:val="20"/>
      </w:rPr>
      <w:t>#ZAP#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082" w:rsidRDefault="004F5082">
      <w:r>
        <w:separator/>
      </w:r>
    </w:p>
  </w:footnote>
  <w:footnote w:type="continuationSeparator" w:id="0">
    <w:p w:rsidR="004F5082" w:rsidRDefault="004F50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E7B28"/>
    <w:multiLevelType w:val="multilevel"/>
    <w:tmpl w:val="3D240EE6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21BC66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2">
    <w:nsid w:val="249471B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3">
    <w:nsid w:val="366B743D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4">
    <w:nsid w:val="389F5B22"/>
    <w:multiLevelType w:val="hybridMultilevel"/>
    <w:tmpl w:val="EF182F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EC0619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>
    <w:nsid w:val="5E8C7352"/>
    <w:multiLevelType w:val="multilevel"/>
    <w:tmpl w:val="C7549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7">
    <w:nsid w:val="662B501C"/>
    <w:multiLevelType w:val="hybridMultilevel"/>
    <w:tmpl w:val="FD78702A"/>
    <w:lvl w:ilvl="0" w:tplc="65D662D4">
      <w:start w:val="1"/>
      <w:numFmt w:val="bullet"/>
      <w:pStyle w:val="TEXTODR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411A3C"/>
    <w:multiLevelType w:val="multilevel"/>
    <w:tmpl w:val="4F6EA7C0"/>
    <w:lvl w:ilvl="0">
      <w:start w:val="3"/>
      <w:numFmt w:val="decimal"/>
      <w:lvlText w:val="%1"/>
      <w:lvlJc w:val="left"/>
      <w:pPr>
        <w:tabs>
          <w:tab w:val="num" w:pos="1113"/>
        </w:tabs>
        <w:ind w:left="1113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80"/>
        </w:tabs>
        <w:ind w:left="49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048"/>
        </w:tabs>
        <w:ind w:left="6048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6"/>
        </w:tabs>
        <w:ind w:left="67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24"/>
        </w:tabs>
        <w:ind w:left="782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92"/>
        </w:tabs>
        <w:ind w:left="8892" w:hanging="2520"/>
      </w:pPr>
      <w:rPr>
        <w:rFonts w:cs="Times New Roman" w:hint="default"/>
      </w:rPr>
    </w:lvl>
  </w:abstractNum>
  <w:abstractNum w:abstractNumId="9">
    <w:nsid w:val="72056CFE"/>
    <w:multiLevelType w:val="multilevel"/>
    <w:tmpl w:val="2A767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>
    <w:nsid w:val="73B53BB4"/>
    <w:multiLevelType w:val="multilevel"/>
    <w:tmpl w:val="F02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DF7"/>
    <w:rsid w:val="00004C9C"/>
    <w:rsid w:val="00015EF4"/>
    <w:rsid w:val="00020117"/>
    <w:rsid w:val="000277CF"/>
    <w:rsid w:val="000305E2"/>
    <w:rsid w:val="00035E07"/>
    <w:rsid w:val="00044882"/>
    <w:rsid w:val="00047726"/>
    <w:rsid w:val="0005014E"/>
    <w:rsid w:val="000547FE"/>
    <w:rsid w:val="00055021"/>
    <w:rsid w:val="00065BF7"/>
    <w:rsid w:val="0007209D"/>
    <w:rsid w:val="0007721B"/>
    <w:rsid w:val="00081709"/>
    <w:rsid w:val="00087B9F"/>
    <w:rsid w:val="0009296D"/>
    <w:rsid w:val="00096078"/>
    <w:rsid w:val="000A10CD"/>
    <w:rsid w:val="000A36FE"/>
    <w:rsid w:val="000B5727"/>
    <w:rsid w:val="000B5C21"/>
    <w:rsid w:val="000C2979"/>
    <w:rsid w:val="000C7DC0"/>
    <w:rsid w:val="000E070D"/>
    <w:rsid w:val="000E2BB2"/>
    <w:rsid w:val="000F20FB"/>
    <w:rsid w:val="00105939"/>
    <w:rsid w:val="00110615"/>
    <w:rsid w:val="001129E9"/>
    <w:rsid w:val="00120BE0"/>
    <w:rsid w:val="001266C2"/>
    <w:rsid w:val="001267F9"/>
    <w:rsid w:val="00133877"/>
    <w:rsid w:val="0013436A"/>
    <w:rsid w:val="00142900"/>
    <w:rsid w:val="0015112E"/>
    <w:rsid w:val="00151833"/>
    <w:rsid w:val="00157361"/>
    <w:rsid w:val="00160AF8"/>
    <w:rsid w:val="00190550"/>
    <w:rsid w:val="001B558F"/>
    <w:rsid w:val="001C0F5E"/>
    <w:rsid w:val="001D11B8"/>
    <w:rsid w:val="001D1D25"/>
    <w:rsid w:val="001D2E31"/>
    <w:rsid w:val="001D61F6"/>
    <w:rsid w:val="001E152D"/>
    <w:rsid w:val="001F2F8A"/>
    <w:rsid w:val="001F33A4"/>
    <w:rsid w:val="001F3EA7"/>
    <w:rsid w:val="00202824"/>
    <w:rsid w:val="002068AF"/>
    <w:rsid w:val="00223409"/>
    <w:rsid w:val="002339A7"/>
    <w:rsid w:val="00234D47"/>
    <w:rsid w:val="0024034F"/>
    <w:rsid w:val="002534F2"/>
    <w:rsid w:val="00253B0F"/>
    <w:rsid w:val="0026266A"/>
    <w:rsid w:val="00264550"/>
    <w:rsid w:val="002662F2"/>
    <w:rsid w:val="00290AE1"/>
    <w:rsid w:val="00290BB2"/>
    <w:rsid w:val="00293384"/>
    <w:rsid w:val="002964BF"/>
    <w:rsid w:val="002A5672"/>
    <w:rsid w:val="002B594F"/>
    <w:rsid w:val="002D29F9"/>
    <w:rsid w:val="002D37B9"/>
    <w:rsid w:val="002E0460"/>
    <w:rsid w:val="0030398F"/>
    <w:rsid w:val="00307C05"/>
    <w:rsid w:val="00315C96"/>
    <w:rsid w:val="00326A99"/>
    <w:rsid w:val="0033435E"/>
    <w:rsid w:val="0035452A"/>
    <w:rsid w:val="003657A3"/>
    <w:rsid w:val="00365A92"/>
    <w:rsid w:val="00366437"/>
    <w:rsid w:val="00366E7D"/>
    <w:rsid w:val="00374136"/>
    <w:rsid w:val="00384EB0"/>
    <w:rsid w:val="00385C6E"/>
    <w:rsid w:val="003914B0"/>
    <w:rsid w:val="0039656C"/>
    <w:rsid w:val="0039663E"/>
    <w:rsid w:val="003A060E"/>
    <w:rsid w:val="003A1ADA"/>
    <w:rsid w:val="003B0597"/>
    <w:rsid w:val="003B7489"/>
    <w:rsid w:val="003C4649"/>
    <w:rsid w:val="003C6CB2"/>
    <w:rsid w:val="003E4BF5"/>
    <w:rsid w:val="003F0134"/>
    <w:rsid w:val="003F609F"/>
    <w:rsid w:val="00410095"/>
    <w:rsid w:val="004101E0"/>
    <w:rsid w:val="00412375"/>
    <w:rsid w:val="004272A2"/>
    <w:rsid w:val="00450BF4"/>
    <w:rsid w:val="00453781"/>
    <w:rsid w:val="00454896"/>
    <w:rsid w:val="00462869"/>
    <w:rsid w:val="00466D33"/>
    <w:rsid w:val="004841C6"/>
    <w:rsid w:val="00485C20"/>
    <w:rsid w:val="00493253"/>
    <w:rsid w:val="004C7592"/>
    <w:rsid w:val="004C79B0"/>
    <w:rsid w:val="004D01C0"/>
    <w:rsid w:val="004D3E8A"/>
    <w:rsid w:val="004D6D45"/>
    <w:rsid w:val="004F5082"/>
    <w:rsid w:val="00504193"/>
    <w:rsid w:val="0051390F"/>
    <w:rsid w:val="00514ED7"/>
    <w:rsid w:val="00535444"/>
    <w:rsid w:val="00547C59"/>
    <w:rsid w:val="00560012"/>
    <w:rsid w:val="0056213D"/>
    <w:rsid w:val="0057107D"/>
    <w:rsid w:val="00572E1E"/>
    <w:rsid w:val="00573895"/>
    <w:rsid w:val="005855A6"/>
    <w:rsid w:val="005903F7"/>
    <w:rsid w:val="00596D1D"/>
    <w:rsid w:val="005A4395"/>
    <w:rsid w:val="005A4C3E"/>
    <w:rsid w:val="005A5C1B"/>
    <w:rsid w:val="005C0161"/>
    <w:rsid w:val="005C21DB"/>
    <w:rsid w:val="005C29C1"/>
    <w:rsid w:val="005C38DD"/>
    <w:rsid w:val="00601710"/>
    <w:rsid w:val="0060496C"/>
    <w:rsid w:val="00624113"/>
    <w:rsid w:val="006242C3"/>
    <w:rsid w:val="00642A7B"/>
    <w:rsid w:val="00653865"/>
    <w:rsid w:val="00654774"/>
    <w:rsid w:val="00655DD7"/>
    <w:rsid w:val="0065703D"/>
    <w:rsid w:val="00657877"/>
    <w:rsid w:val="006658D3"/>
    <w:rsid w:val="006660BE"/>
    <w:rsid w:val="00670A50"/>
    <w:rsid w:val="006766B9"/>
    <w:rsid w:val="00677C71"/>
    <w:rsid w:val="0069779A"/>
    <w:rsid w:val="006A08B7"/>
    <w:rsid w:val="006B1CC9"/>
    <w:rsid w:val="006B448A"/>
    <w:rsid w:val="006B4E2B"/>
    <w:rsid w:val="006B604D"/>
    <w:rsid w:val="006C135D"/>
    <w:rsid w:val="006D2D5C"/>
    <w:rsid w:val="006E2980"/>
    <w:rsid w:val="00704D9D"/>
    <w:rsid w:val="0071756C"/>
    <w:rsid w:val="007210E5"/>
    <w:rsid w:val="00730F67"/>
    <w:rsid w:val="00733355"/>
    <w:rsid w:val="00737277"/>
    <w:rsid w:val="00742B48"/>
    <w:rsid w:val="00744123"/>
    <w:rsid w:val="007500A2"/>
    <w:rsid w:val="00762934"/>
    <w:rsid w:val="0077205F"/>
    <w:rsid w:val="00775D42"/>
    <w:rsid w:val="00782160"/>
    <w:rsid w:val="007877E4"/>
    <w:rsid w:val="00787D13"/>
    <w:rsid w:val="00795E9A"/>
    <w:rsid w:val="007B5554"/>
    <w:rsid w:val="007C0CF1"/>
    <w:rsid w:val="007C680E"/>
    <w:rsid w:val="007D27C0"/>
    <w:rsid w:val="007D2CAD"/>
    <w:rsid w:val="007D6F6C"/>
    <w:rsid w:val="007E676F"/>
    <w:rsid w:val="0080406A"/>
    <w:rsid w:val="008042BF"/>
    <w:rsid w:val="00804EFC"/>
    <w:rsid w:val="00814E5C"/>
    <w:rsid w:val="00820498"/>
    <w:rsid w:val="0083045A"/>
    <w:rsid w:val="00834287"/>
    <w:rsid w:val="00843C57"/>
    <w:rsid w:val="00846C3D"/>
    <w:rsid w:val="00850844"/>
    <w:rsid w:val="00861B63"/>
    <w:rsid w:val="0088185C"/>
    <w:rsid w:val="00893241"/>
    <w:rsid w:val="008A2447"/>
    <w:rsid w:val="008A5099"/>
    <w:rsid w:val="008B2EC3"/>
    <w:rsid w:val="008B64EA"/>
    <w:rsid w:val="008B6524"/>
    <w:rsid w:val="008C2B22"/>
    <w:rsid w:val="008C3434"/>
    <w:rsid w:val="008C5CCB"/>
    <w:rsid w:val="008C6B82"/>
    <w:rsid w:val="008E18E9"/>
    <w:rsid w:val="008E2142"/>
    <w:rsid w:val="008E620A"/>
    <w:rsid w:val="008F47C0"/>
    <w:rsid w:val="008F553A"/>
    <w:rsid w:val="0090338F"/>
    <w:rsid w:val="0090384C"/>
    <w:rsid w:val="0091158D"/>
    <w:rsid w:val="00931ABE"/>
    <w:rsid w:val="00942BD3"/>
    <w:rsid w:val="00951BE3"/>
    <w:rsid w:val="00952E59"/>
    <w:rsid w:val="00960DF7"/>
    <w:rsid w:val="00963CE0"/>
    <w:rsid w:val="00972A86"/>
    <w:rsid w:val="00977FB7"/>
    <w:rsid w:val="00983276"/>
    <w:rsid w:val="00983915"/>
    <w:rsid w:val="009849A5"/>
    <w:rsid w:val="009902DC"/>
    <w:rsid w:val="00990B7A"/>
    <w:rsid w:val="00994224"/>
    <w:rsid w:val="009A2315"/>
    <w:rsid w:val="009B1E33"/>
    <w:rsid w:val="009B2B8F"/>
    <w:rsid w:val="009B607E"/>
    <w:rsid w:val="009D3BC8"/>
    <w:rsid w:val="009D3DA6"/>
    <w:rsid w:val="009D415A"/>
    <w:rsid w:val="009E28C1"/>
    <w:rsid w:val="009F0B54"/>
    <w:rsid w:val="009F187A"/>
    <w:rsid w:val="009F30CF"/>
    <w:rsid w:val="009F3FA4"/>
    <w:rsid w:val="009F76C9"/>
    <w:rsid w:val="00A160E6"/>
    <w:rsid w:val="00A17AC0"/>
    <w:rsid w:val="00A20C25"/>
    <w:rsid w:val="00A22AB1"/>
    <w:rsid w:val="00A30B9C"/>
    <w:rsid w:val="00A314FF"/>
    <w:rsid w:val="00A43A68"/>
    <w:rsid w:val="00A527D5"/>
    <w:rsid w:val="00A615F3"/>
    <w:rsid w:val="00A8175A"/>
    <w:rsid w:val="00A850A8"/>
    <w:rsid w:val="00A8731F"/>
    <w:rsid w:val="00A91DFE"/>
    <w:rsid w:val="00A967BB"/>
    <w:rsid w:val="00AB6320"/>
    <w:rsid w:val="00AC070C"/>
    <w:rsid w:val="00AC560F"/>
    <w:rsid w:val="00AD235A"/>
    <w:rsid w:val="00AD7231"/>
    <w:rsid w:val="00AE3908"/>
    <w:rsid w:val="00B0196D"/>
    <w:rsid w:val="00B05883"/>
    <w:rsid w:val="00B078B0"/>
    <w:rsid w:val="00B15458"/>
    <w:rsid w:val="00B1671B"/>
    <w:rsid w:val="00B17991"/>
    <w:rsid w:val="00B31E50"/>
    <w:rsid w:val="00B45112"/>
    <w:rsid w:val="00B46C3D"/>
    <w:rsid w:val="00B55521"/>
    <w:rsid w:val="00B64C77"/>
    <w:rsid w:val="00B75689"/>
    <w:rsid w:val="00B919E8"/>
    <w:rsid w:val="00B91E88"/>
    <w:rsid w:val="00B953A8"/>
    <w:rsid w:val="00B962AD"/>
    <w:rsid w:val="00BA2E7C"/>
    <w:rsid w:val="00BA4170"/>
    <w:rsid w:val="00BA5766"/>
    <w:rsid w:val="00BB4CE8"/>
    <w:rsid w:val="00BC189A"/>
    <w:rsid w:val="00BC2D41"/>
    <w:rsid w:val="00BC3AEB"/>
    <w:rsid w:val="00BD29F9"/>
    <w:rsid w:val="00BE0FFD"/>
    <w:rsid w:val="00BE3B6E"/>
    <w:rsid w:val="00BF5049"/>
    <w:rsid w:val="00C13981"/>
    <w:rsid w:val="00C202B6"/>
    <w:rsid w:val="00C247B4"/>
    <w:rsid w:val="00C273F9"/>
    <w:rsid w:val="00C45835"/>
    <w:rsid w:val="00C46FB8"/>
    <w:rsid w:val="00C53742"/>
    <w:rsid w:val="00C578B9"/>
    <w:rsid w:val="00C74ACA"/>
    <w:rsid w:val="00C845DE"/>
    <w:rsid w:val="00C87B61"/>
    <w:rsid w:val="00C87F04"/>
    <w:rsid w:val="00C907B6"/>
    <w:rsid w:val="00C91BBF"/>
    <w:rsid w:val="00C94D6D"/>
    <w:rsid w:val="00CA071B"/>
    <w:rsid w:val="00CA3DC6"/>
    <w:rsid w:val="00CD6F41"/>
    <w:rsid w:val="00D04BC5"/>
    <w:rsid w:val="00D06F63"/>
    <w:rsid w:val="00D07EF2"/>
    <w:rsid w:val="00D2146E"/>
    <w:rsid w:val="00D2203B"/>
    <w:rsid w:val="00D41507"/>
    <w:rsid w:val="00D44010"/>
    <w:rsid w:val="00D676B7"/>
    <w:rsid w:val="00D713F8"/>
    <w:rsid w:val="00D717A8"/>
    <w:rsid w:val="00D71DEA"/>
    <w:rsid w:val="00D73849"/>
    <w:rsid w:val="00D83B5A"/>
    <w:rsid w:val="00D83BD6"/>
    <w:rsid w:val="00D87E4D"/>
    <w:rsid w:val="00D93F63"/>
    <w:rsid w:val="00DA49B7"/>
    <w:rsid w:val="00DB0136"/>
    <w:rsid w:val="00DB12FE"/>
    <w:rsid w:val="00DB46BF"/>
    <w:rsid w:val="00DB5CF9"/>
    <w:rsid w:val="00DB68AA"/>
    <w:rsid w:val="00DB7E6A"/>
    <w:rsid w:val="00DC29EA"/>
    <w:rsid w:val="00DC67CD"/>
    <w:rsid w:val="00DC790D"/>
    <w:rsid w:val="00DD3C67"/>
    <w:rsid w:val="00DD50F5"/>
    <w:rsid w:val="00DD569E"/>
    <w:rsid w:val="00DD5E78"/>
    <w:rsid w:val="00DE271E"/>
    <w:rsid w:val="00DF33B5"/>
    <w:rsid w:val="00DF4557"/>
    <w:rsid w:val="00E13F48"/>
    <w:rsid w:val="00E20D76"/>
    <w:rsid w:val="00E3242B"/>
    <w:rsid w:val="00E339F8"/>
    <w:rsid w:val="00E366A8"/>
    <w:rsid w:val="00E40737"/>
    <w:rsid w:val="00E430C7"/>
    <w:rsid w:val="00E44A6C"/>
    <w:rsid w:val="00E66689"/>
    <w:rsid w:val="00E72DFC"/>
    <w:rsid w:val="00E73C55"/>
    <w:rsid w:val="00E821B4"/>
    <w:rsid w:val="00E947CF"/>
    <w:rsid w:val="00EA47BF"/>
    <w:rsid w:val="00EB27B9"/>
    <w:rsid w:val="00EB6A08"/>
    <w:rsid w:val="00ED0480"/>
    <w:rsid w:val="00EE0060"/>
    <w:rsid w:val="00EE52D7"/>
    <w:rsid w:val="00EE66DC"/>
    <w:rsid w:val="00EF4C15"/>
    <w:rsid w:val="00EF62B4"/>
    <w:rsid w:val="00F00CA3"/>
    <w:rsid w:val="00F045A8"/>
    <w:rsid w:val="00F10E88"/>
    <w:rsid w:val="00F11ED4"/>
    <w:rsid w:val="00F13B26"/>
    <w:rsid w:val="00F15356"/>
    <w:rsid w:val="00F26150"/>
    <w:rsid w:val="00F27F29"/>
    <w:rsid w:val="00F3208A"/>
    <w:rsid w:val="00F32B17"/>
    <w:rsid w:val="00F334ED"/>
    <w:rsid w:val="00F33953"/>
    <w:rsid w:val="00F339FC"/>
    <w:rsid w:val="00F44F14"/>
    <w:rsid w:val="00F47D78"/>
    <w:rsid w:val="00F5614C"/>
    <w:rsid w:val="00F60097"/>
    <w:rsid w:val="00F6192D"/>
    <w:rsid w:val="00F74924"/>
    <w:rsid w:val="00F779CA"/>
    <w:rsid w:val="00F77F54"/>
    <w:rsid w:val="00F873DE"/>
    <w:rsid w:val="00F87852"/>
    <w:rsid w:val="00F93476"/>
    <w:rsid w:val="00F953E3"/>
    <w:rsid w:val="00FB4E2A"/>
    <w:rsid w:val="00FB4EDB"/>
    <w:rsid w:val="00FB6C38"/>
    <w:rsid w:val="00FB71DB"/>
    <w:rsid w:val="00FC0279"/>
    <w:rsid w:val="00FC3891"/>
    <w:rsid w:val="00FD01F5"/>
    <w:rsid w:val="00FD0690"/>
    <w:rsid w:val="00FD1BCE"/>
    <w:rsid w:val="00FD5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1D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B5CF9"/>
    <w:pPr>
      <w:keepNext/>
      <w:tabs>
        <w:tab w:val="num" w:pos="900"/>
      </w:tabs>
      <w:ind w:left="900" w:hanging="720"/>
      <w:jc w:val="both"/>
      <w:outlineLvl w:val="0"/>
    </w:pPr>
    <w:rPr>
      <w:rFonts w:ascii="Futura" w:hAnsi="Futura"/>
      <w:b/>
      <w:sz w:val="22"/>
      <w:lang w:val="sk-SK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C458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C458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953E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B46B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B46BF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uiPriority w:val="99"/>
    <w:rsid w:val="00960DF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53E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53E3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DB5CF9"/>
    <w:pPr>
      <w:ind w:left="2160" w:hanging="2160"/>
      <w:jc w:val="both"/>
    </w:pPr>
    <w:rPr>
      <w:lang w:val="sk-SK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953E3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5C38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953E3"/>
    <w:rPr>
      <w:rFonts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5C21DB"/>
    <w:rPr>
      <w:sz w:val="20"/>
      <w:szCs w:val="20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F953E3"/>
    <w:rPr>
      <w:rFonts w:cs="Times New Roman"/>
      <w:sz w:val="24"/>
      <w:szCs w:val="24"/>
    </w:rPr>
  </w:style>
  <w:style w:type="paragraph" w:customStyle="1" w:styleId="LEVEL4">
    <w:name w:val="LEVEL4"/>
    <w:basedOn w:val="Normal"/>
    <w:uiPriority w:val="99"/>
    <w:rsid w:val="00D83B5A"/>
    <w:pPr>
      <w:ind w:left="340"/>
    </w:pPr>
    <w:rPr>
      <w:rFonts w:ascii="FuturaTEE" w:hAnsi="FuturaTEE"/>
      <w:sz w:val="16"/>
      <w:szCs w:val="16"/>
    </w:rPr>
  </w:style>
  <w:style w:type="paragraph" w:customStyle="1" w:styleId="LEVEL3">
    <w:name w:val="LEVEL3"/>
    <w:basedOn w:val="Normal"/>
    <w:uiPriority w:val="99"/>
    <w:rsid w:val="00D83B5A"/>
    <w:pPr>
      <w:ind w:left="170"/>
    </w:pPr>
    <w:rPr>
      <w:rFonts w:ascii="FuturaTEE" w:hAnsi="FuturaTEE"/>
      <w:sz w:val="16"/>
      <w:szCs w:val="16"/>
    </w:rPr>
  </w:style>
  <w:style w:type="paragraph" w:customStyle="1" w:styleId="LEVEL2">
    <w:name w:val="LEVEL2"/>
    <w:basedOn w:val="Normal"/>
    <w:uiPriority w:val="99"/>
    <w:rsid w:val="00C13981"/>
    <w:pPr>
      <w:ind w:left="170"/>
    </w:pPr>
    <w:rPr>
      <w:rFonts w:ascii="FuturaTEE" w:hAnsi="FuturaTEE"/>
      <w:sz w:val="16"/>
      <w:szCs w:val="16"/>
    </w:rPr>
  </w:style>
  <w:style w:type="paragraph" w:customStyle="1" w:styleId="TACLVL1">
    <w:name w:val="TACLVL1"/>
    <w:basedOn w:val="Normal"/>
    <w:uiPriority w:val="99"/>
    <w:rsid w:val="00573895"/>
    <w:pPr>
      <w:jc w:val="both"/>
      <w:outlineLvl w:val="0"/>
    </w:pPr>
    <w:rPr>
      <w:rFonts w:ascii="FuturaTEE" w:hAnsi="FuturaTEE" w:cs="Courier New"/>
      <w:bCs/>
      <w:sz w:val="22"/>
      <w:szCs w:val="22"/>
    </w:rPr>
  </w:style>
  <w:style w:type="paragraph" w:customStyle="1" w:styleId="TACLVL2">
    <w:name w:val="TACLVL2"/>
    <w:basedOn w:val="Normal"/>
    <w:uiPriority w:val="99"/>
    <w:rsid w:val="00573895"/>
    <w:pPr>
      <w:ind w:left="284"/>
      <w:jc w:val="both"/>
      <w:outlineLvl w:val="0"/>
    </w:pPr>
    <w:rPr>
      <w:rFonts w:ascii="FuturaTEE" w:hAnsi="FuturaTEE" w:cs="Courier New"/>
      <w:bCs/>
      <w:sz w:val="22"/>
      <w:szCs w:val="22"/>
    </w:rPr>
  </w:style>
  <w:style w:type="character" w:customStyle="1" w:styleId="TACb">
    <w:name w:val="TACb"/>
    <w:basedOn w:val="TAC"/>
    <w:uiPriority w:val="99"/>
    <w:rsid w:val="00820498"/>
    <w:rPr>
      <w:rFonts w:cs="Courier New"/>
      <w:b/>
      <w:bCs/>
      <w:szCs w:val="22"/>
    </w:rPr>
  </w:style>
  <w:style w:type="character" w:customStyle="1" w:styleId="TAC">
    <w:name w:val="TAC"/>
    <w:basedOn w:val="DefaultParagraphFont"/>
    <w:uiPriority w:val="99"/>
    <w:rsid w:val="00820498"/>
    <w:rPr>
      <w:rFonts w:ascii="FuturaTEE" w:hAnsi="FuturaTEE" w:cs="Times New Roman"/>
      <w:sz w:val="22"/>
    </w:rPr>
  </w:style>
  <w:style w:type="character" w:customStyle="1" w:styleId="TACbu">
    <w:name w:val="TACbu"/>
    <w:basedOn w:val="TAC"/>
    <w:uiPriority w:val="99"/>
    <w:rsid w:val="00820498"/>
    <w:rPr>
      <w:b/>
      <w:u w:val="single"/>
    </w:rPr>
  </w:style>
  <w:style w:type="character" w:customStyle="1" w:styleId="TACi">
    <w:name w:val="TACi"/>
    <w:basedOn w:val="TAC"/>
    <w:uiPriority w:val="99"/>
    <w:rsid w:val="00820498"/>
    <w:rPr>
      <w:i/>
    </w:rPr>
  </w:style>
  <w:style w:type="character" w:customStyle="1" w:styleId="TACbi">
    <w:name w:val="TACbi"/>
    <w:basedOn w:val="TAC"/>
    <w:uiPriority w:val="99"/>
    <w:rsid w:val="00820498"/>
    <w:rPr>
      <w:b/>
      <w:i/>
    </w:rPr>
  </w:style>
  <w:style w:type="character" w:customStyle="1" w:styleId="TACu">
    <w:name w:val="TACu"/>
    <w:basedOn w:val="TAC"/>
    <w:uiPriority w:val="99"/>
    <w:rsid w:val="00820498"/>
    <w:rPr>
      <w:u w:val="single"/>
    </w:rPr>
  </w:style>
  <w:style w:type="character" w:customStyle="1" w:styleId="OVER">
    <w:name w:val="OVER"/>
    <w:basedOn w:val="DefaultParagraphFont"/>
    <w:uiPriority w:val="99"/>
    <w:rsid w:val="00820498"/>
    <w:rPr>
      <w:rFonts w:ascii="FuturaTEE" w:hAnsi="FuturaTEE" w:cs="Times New Roman"/>
      <w:sz w:val="16"/>
      <w:szCs w:val="16"/>
    </w:rPr>
  </w:style>
  <w:style w:type="character" w:customStyle="1" w:styleId="OVERbu">
    <w:name w:val="OVERbu"/>
    <w:basedOn w:val="OVER"/>
    <w:uiPriority w:val="99"/>
    <w:rsid w:val="00820498"/>
    <w:rPr>
      <w:b/>
      <w:u w:val="single"/>
    </w:rPr>
  </w:style>
  <w:style w:type="paragraph" w:customStyle="1" w:styleId="TEXT">
    <w:name w:val="TEXT"/>
    <w:uiPriority w:val="99"/>
    <w:rsid w:val="00065BF7"/>
    <w:rPr>
      <w:rFonts w:ascii="FuturaTEE" w:hAnsi="FuturaTEE" w:cs="Courier New"/>
    </w:rPr>
  </w:style>
  <w:style w:type="paragraph" w:customStyle="1" w:styleId="NADPIS1">
    <w:name w:val="NADPIS1"/>
    <w:basedOn w:val="TEXT"/>
    <w:next w:val="TEXT"/>
    <w:uiPriority w:val="99"/>
    <w:rsid w:val="009B1E33"/>
    <w:pPr>
      <w:numPr>
        <w:numId w:val="2"/>
      </w:numPr>
      <w:spacing w:before="480"/>
    </w:pPr>
    <w:rPr>
      <w:b/>
    </w:rPr>
  </w:style>
  <w:style w:type="paragraph" w:customStyle="1" w:styleId="NADPIS2">
    <w:name w:val="NADPIS2"/>
    <w:basedOn w:val="NADPIS1"/>
    <w:next w:val="TEXT"/>
    <w:uiPriority w:val="99"/>
    <w:rsid w:val="009B1E33"/>
    <w:pPr>
      <w:numPr>
        <w:ilvl w:val="1"/>
      </w:numPr>
      <w:spacing w:before="420" w:after="60"/>
      <w:ind w:left="601" w:hanging="431"/>
    </w:pPr>
    <w:rPr>
      <w:lang w:val="en-US"/>
    </w:rPr>
  </w:style>
  <w:style w:type="paragraph" w:customStyle="1" w:styleId="NADPIS3">
    <w:name w:val="NADPIS3"/>
    <w:basedOn w:val="NADPIS2"/>
    <w:next w:val="TEXT"/>
    <w:uiPriority w:val="99"/>
    <w:rsid w:val="00B31E50"/>
    <w:pPr>
      <w:numPr>
        <w:ilvl w:val="0"/>
        <w:numId w:val="0"/>
      </w:numPr>
    </w:pPr>
    <w:rPr>
      <w:u w:val="single"/>
    </w:rPr>
  </w:style>
  <w:style w:type="character" w:customStyle="1" w:styleId="TEXTu">
    <w:name w:val="TEXT_u"/>
    <w:uiPriority w:val="99"/>
    <w:rsid w:val="00A43A68"/>
    <w:rPr>
      <w:rFonts w:ascii="FuturaTEE" w:hAnsi="FuturaTEE"/>
      <w:sz w:val="22"/>
      <w:u w:val="single"/>
    </w:rPr>
  </w:style>
  <w:style w:type="character" w:customStyle="1" w:styleId="TEXTb">
    <w:name w:val="TEXT_b"/>
    <w:uiPriority w:val="99"/>
    <w:rsid w:val="0033435E"/>
    <w:rPr>
      <w:rFonts w:ascii="FuturaTEE" w:hAnsi="FuturaTEE"/>
      <w:b/>
      <w:sz w:val="22"/>
    </w:rPr>
  </w:style>
  <w:style w:type="character" w:customStyle="1" w:styleId="TEXTbu">
    <w:name w:val="TEXT_bu"/>
    <w:uiPriority w:val="99"/>
    <w:rsid w:val="0033435E"/>
    <w:rPr>
      <w:rFonts w:ascii="FuturaTEE" w:hAnsi="FuturaTEE"/>
      <w:b/>
      <w:sz w:val="22"/>
      <w:u w:val="single"/>
    </w:rPr>
  </w:style>
  <w:style w:type="character" w:customStyle="1" w:styleId="TEXTi">
    <w:name w:val="TEXT_i"/>
    <w:uiPriority w:val="99"/>
    <w:rsid w:val="0033435E"/>
    <w:rPr>
      <w:rFonts w:ascii="FuturaTEE" w:hAnsi="FuturaTEE"/>
      <w:i/>
      <w:sz w:val="22"/>
    </w:rPr>
  </w:style>
  <w:style w:type="character" w:customStyle="1" w:styleId="TEXTbi">
    <w:name w:val="TEXT_bi"/>
    <w:uiPriority w:val="99"/>
    <w:rsid w:val="0033435E"/>
    <w:rPr>
      <w:rFonts w:ascii="FuturaTEE" w:hAnsi="FuturaTEE"/>
      <w:b/>
      <w:i/>
      <w:sz w:val="22"/>
    </w:rPr>
  </w:style>
  <w:style w:type="character" w:customStyle="1" w:styleId="TEXTiu">
    <w:name w:val="TEXT_iu"/>
    <w:uiPriority w:val="99"/>
    <w:rsid w:val="0033435E"/>
    <w:rPr>
      <w:rFonts w:ascii="FuturaTEE" w:hAnsi="FuturaTEE"/>
      <w:i/>
      <w:sz w:val="22"/>
      <w:u w:val="single"/>
    </w:rPr>
  </w:style>
  <w:style w:type="character" w:customStyle="1" w:styleId="TEXTbiu">
    <w:name w:val="TEXT_biu"/>
    <w:uiPriority w:val="99"/>
    <w:rsid w:val="0033435E"/>
    <w:rPr>
      <w:rFonts w:ascii="FuturaTEE" w:hAnsi="FuturaTEE"/>
      <w:b/>
      <w:i/>
      <w:sz w:val="22"/>
      <w:u w:val="single"/>
    </w:rPr>
  </w:style>
  <w:style w:type="paragraph" w:customStyle="1" w:styleId="TEXTODR">
    <w:name w:val="TEXT_ODR"/>
    <w:basedOn w:val="TEXT"/>
    <w:uiPriority w:val="99"/>
    <w:rsid w:val="009B1E33"/>
    <w:pPr>
      <w:numPr>
        <w:numId w:val="10"/>
      </w:numPr>
    </w:pPr>
  </w:style>
  <w:style w:type="paragraph" w:customStyle="1" w:styleId="TEXT8">
    <w:name w:val="TEXT8"/>
    <w:basedOn w:val="TEXT"/>
    <w:uiPriority w:val="99"/>
    <w:rsid w:val="009B1E33"/>
    <w:rPr>
      <w:sz w:val="16"/>
    </w:rPr>
  </w:style>
  <w:style w:type="paragraph" w:customStyle="1" w:styleId="TEXT8b">
    <w:name w:val="TEXT8_b"/>
    <w:basedOn w:val="TEXT8"/>
    <w:uiPriority w:val="99"/>
    <w:rsid w:val="009B1E33"/>
    <w:rPr>
      <w:b/>
    </w:rPr>
  </w:style>
  <w:style w:type="paragraph" w:customStyle="1" w:styleId="ANNEX">
    <w:name w:val="ANNEX"/>
    <w:basedOn w:val="TEXT"/>
    <w:next w:val="TEXT"/>
    <w:uiPriority w:val="99"/>
    <w:rsid w:val="009B1E33"/>
    <w:pPr>
      <w:jc w:val="center"/>
    </w:pPr>
    <w:rPr>
      <w:b/>
    </w:rPr>
  </w:style>
  <w:style w:type="character" w:styleId="PageNumber">
    <w:name w:val="page number"/>
    <w:basedOn w:val="DefaultParagraphFont"/>
    <w:uiPriority w:val="99"/>
    <w:rsid w:val="00290AE1"/>
    <w:rPr>
      <w:rFonts w:cs="Times New Roman"/>
    </w:rPr>
  </w:style>
  <w:style w:type="character" w:styleId="Hyperlink">
    <w:name w:val="Hyperlink"/>
    <w:basedOn w:val="DefaultParagraphFont"/>
    <w:uiPriority w:val="99"/>
    <w:rsid w:val="003A060E"/>
    <w:rPr>
      <w:rFonts w:cs="Times New Roman"/>
      <w:color w:val="0000FF"/>
      <w:u w:val="single"/>
    </w:rPr>
  </w:style>
  <w:style w:type="character" w:customStyle="1" w:styleId="OVERb">
    <w:name w:val="OVERb"/>
    <w:basedOn w:val="OVER"/>
    <w:uiPriority w:val="99"/>
    <w:rsid w:val="001E152D"/>
    <w:rPr>
      <w:b/>
    </w:rPr>
  </w:style>
  <w:style w:type="paragraph" w:styleId="FootnoteText">
    <w:name w:val="footnote text"/>
    <w:basedOn w:val="Normal"/>
    <w:link w:val="FootnoteTextChar"/>
    <w:uiPriority w:val="99"/>
    <w:semiHidden/>
    <w:rsid w:val="002339A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1129E9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2339A7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3</Pages>
  <Words>64</Words>
  <Characters>382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0Limit Application           0Limit Review</dc:title>
  <dc:subject/>
  <dc:creator>blaha</dc:creator>
  <cp:keywords/>
  <dc:description/>
  <cp:lastModifiedBy>blaha</cp:lastModifiedBy>
  <cp:revision>5</cp:revision>
  <dcterms:created xsi:type="dcterms:W3CDTF">2010-12-28T09:51:00Z</dcterms:created>
  <dcterms:modified xsi:type="dcterms:W3CDTF">2010-12-30T11:49:00Z</dcterms:modified>
</cp:coreProperties>
</file>